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352CE" w14:textId="77777777" w:rsidR="009A159C" w:rsidRDefault="003813A6" w:rsidP="003A63C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Assignment 3-4</w:t>
      </w:r>
    </w:p>
    <w:p w14:paraId="6CCC922F" w14:textId="77777777" w:rsidR="009A159C" w:rsidRDefault="009A159C" w:rsidP="003B6A75">
      <w:pPr>
        <w:jc w:val="center"/>
        <w:rPr>
          <w:i/>
          <w:sz w:val="28"/>
          <w:szCs w:val="28"/>
        </w:rPr>
      </w:pPr>
    </w:p>
    <w:p w14:paraId="7F10FDE5" w14:textId="77777777" w:rsidR="00061926" w:rsidRDefault="00F044C8" w:rsidP="000E519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Instructor: Faisal Khan</w:t>
      </w:r>
    </w:p>
    <w:p w14:paraId="49E93EE4" w14:textId="77777777" w:rsidR="00061926" w:rsidRDefault="00061926" w:rsidP="000E5198">
      <w:pPr>
        <w:jc w:val="center"/>
        <w:rPr>
          <w:i/>
          <w:sz w:val="28"/>
          <w:szCs w:val="28"/>
        </w:rPr>
      </w:pPr>
    </w:p>
    <w:p w14:paraId="141E7EAE" w14:textId="77777777" w:rsidR="00061926" w:rsidRDefault="00061926" w:rsidP="000E5198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47C6" w:rsidRPr="00D9472A" w14:paraId="40FABFD2" w14:textId="77777777" w:rsidTr="00EC47C6">
        <w:tc>
          <w:tcPr>
            <w:tcW w:w="3116" w:type="dxa"/>
          </w:tcPr>
          <w:p w14:paraId="23FE868C" w14:textId="77777777" w:rsidR="00EC47C6" w:rsidRPr="00D9472A" w:rsidRDefault="00EC47C6" w:rsidP="0061715B">
            <w:pPr>
              <w:spacing w:after="480"/>
              <w:jc w:val="center"/>
              <w:rPr>
                <w:i/>
                <w:sz w:val="28"/>
                <w:szCs w:val="28"/>
              </w:rPr>
            </w:pPr>
            <w:r w:rsidRPr="00D9472A"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767C7C40" w14:textId="77777777" w:rsidR="00EC47C6" w:rsidRPr="00D9472A" w:rsidRDefault="00EC47C6" w:rsidP="0061715B">
            <w:pPr>
              <w:spacing w:after="480"/>
              <w:jc w:val="center"/>
              <w:rPr>
                <w:i/>
                <w:sz w:val="28"/>
                <w:szCs w:val="28"/>
              </w:rPr>
            </w:pPr>
            <w:r w:rsidRPr="00D9472A">
              <w:rPr>
                <w:i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14:paraId="20B7A9D3" w14:textId="77777777" w:rsidR="00EC47C6" w:rsidRPr="00D9472A" w:rsidRDefault="00EC47C6" w:rsidP="0061715B">
            <w:pPr>
              <w:spacing w:after="480"/>
              <w:jc w:val="center"/>
              <w:rPr>
                <w:i/>
                <w:sz w:val="28"/>
                <w:szCs w:val="28"/>
              </w:rPr>
            </w:pPr>
            <w:r w:rsidRPr="00D9472A">
              <w:rPr>
                <w:i/>
                <w:sz w:val="28"/>
                <w:szCs w:val="28"/>
              </w:rPr>
              <w:t>Group#</w:t>
            </w:r>
          </w:p>
        </w:tc>
      </w:tr>
      <w:tr w:rsidR="00EC47C6" w:rsidRPr="00D9472A" w14:paraId="1A368E51" w14:textId="77777777" w:rsidTr="00EC47C6">
        <w:trPr>
          <w:trHeight w:val="377"/>
        </w:trPr>
        <w:tc>
          <w:tcPr>
            <w:tcW w:w="3116" w:type="dxa"/>
          </w:tcPr>
          <w:p w14:paraId="6E9DAFA8" w14:textId="77777777" w:rsidR="00EC47C6" w:rsidRPr="00D9472A" w:rsidRDefault="00EC47C6" w:rsidP="0061715B">
            <w:pPr>
              <w:spacing w:after="480"/>
              <w:jc w:val="center"/>
              <w:rPr>
                <w:i/>
                <w:sz w:val="28"/>
                <w:szCs w:val="28"/>
              </w:rPr>
            </w:pPr>
            <w:r w:rsidRPr="00D9472A">
              <w:rPr>
                <w:i/>
                <w:sz w:val="28"/>
                <w:szCs w:val="28"/>
              </w:rPr>
              <w:t>Sumanthkumar Raju Suraparaju</w:t>
            </w:r>
          </w:p>
        </w:tc>
        <w:tc>
          <w:tcPr>
            <w:tcW w:w="3117" w:type="dxa"/>
          </w:tcPr>
          <w:p w14:paraId="3268AE1A" w14:textId="77777777" w:rsidR="00EC47C6" w:rsidRPr="00D9472A" w:rsidRDefault="00EC47C6" w:rsidP="0061715B">
            <w:pPr>
              <w:spacing w:after="480"/>
              <w:jc w:val="center"/>
              <w:rPr>
                <w:i/>
                <w:sz w:val="28"/>
                <w:szCs w:val="28"/>
              </w:rPr>
            </w:pPr>
            <w:r w:rsidRPr="00D9472A">
              <w:rPr>
                <w:i/>
                <w:sz w:val="28"/>
                <w:szCs w:val="28"/>
              </w:rPr>
              <w:t>C0778902</w:t>
            </w:r>
          </w:p>
        </w:tc>
        <w:tc>
          <w:tcPr>
            <w:tcW w:w="3117" w:type="dxa"/>
          </w:tcPr>
          <w:p w14:paraId="74EBEED6" w14:textId="77777777" w:rsidR="00EC47C6" w:rsidRPr="00D9472A" w:rsidRDefault="00EC47C6" w:rsidP="0061715B">
            <w:pPr>
              <w:spacing w:after="48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Group-7</w:t>
            </w:r>
          </w:p>
        </w:tc>
      </w:tr>
      <w:tr w:rsidR="00EC47C6" w:rsidRPr="00D9472A" w14:paraId="52332BB5" w14:textId="77777777" w:rsidTr="00EC47C6">
        <w:tc>
          <w:tcPr>
            <w:tcW w:w="3116" w:type="dxa"/>
          </w:tcPr>
          <w:p w14:paraId="39FE7598" w14:textId="77777777" w:rsidR="00EC47C6" w:rsidRPr="00D9472A" w:rsidRDefault="00EC47C6" w:rsidP="0061715B">
            <w:pPr>
              <w:spacing w:after="480"/>
              <w:jc w:val="center"/>
              <w:rPr>
                <w:i/>
                <w:sz w:val="28"/>
                <w:szCs w:val="28"/>
              </w:rPr>
            </w:pPr>
            <w:r w:rsidRPr="00D9472A">
              <w:rPr>
                <w:i/>
                <w:sz w:val="28"/>
                <w:szCs w:val="28"/>
              </w:rPr>
              <w:t>Arya</w:t>
            </w:r>
            <w:r>
              <w:rPr>
                <w:i/>
                <w:sz w:val="28"/>
                <w:szCs w:val="28"/>
              </w:rPr>
              <w:t xml:space="preserve"> Sreekumar</w:t>
            </w:r>
          </w:p>
        </w:tc>
        <w:tc>
          <w:tcPr>
            <w:tcW w:w="3117" w:type="dxa"/>
          </w:tcPr>
          <w:p w14:paraId="71F21C96" w14:textId="77777777" w:rsidR="00EC47C6" w:rsidRPr="00D9472A" w:rsidRDefault="00EC47C6" w:rsidP="0061715B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C0778890</w:t>
            </w:r>
          </w:p>
        </w:tc>
        <w:tc>
          <w:tcPr>
            <w:tcW w:w="3117" w:type="dxa"/>
          </w:tcPr>
          <w:p w14:paraId="703F948F" w14:textId="77777777" w:rsidR="00EC47C6" w:rsidRPr="00D9472A" w:rsidRDefault="00EC47C6" w:rsidP="0061715B">
            <w:pPr>
              <w:spacing w:after="48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Group-7</w:t>
            </w:r>
          </w:p>
        </w:tc>
      </w:tr>
      <w:tr w:rsidR="00EC47C6" w:rsidRPr="00D9472A" w14:paraId="1EF1E802" w14:textId="77777777" w:rsidTr="00EC47C6">
        <w:tc>
          <w:tcPr>
            <w:tcW w:w="3116" w:type="dxa"/>
          </w:tcPr>
          <w:p w14:paraId="10209F0A" w14:textId="77777777" w:rsidR="00EC47C6" w:rsidRPr="00D9472A" w:rsidRDefault="00EC47C6" w:rsidP="0061715B">
            <w:pPr>
              <w:spacing w:after="480"/>
              <w:jc w:val="center"/>
              <w:rPr>
                <w:i/>
                <w:sz w:val="28"/>
                <w:szCs w:val="28"/>
              </w:rPr>
            </w:pPr>
            <w:r w:rsidRPr="00D9472A">
              <w:rPr>
                <w:i/>
                <w:sz w:val="28"/>
                <w:szCs w:val="28"/>
              </w:rPr>
              <w:t>Denny</w:t>
            </w:r>
            <w:r>
              <w:rPr>
                <w:i/>
                <w:sz w:val="28"/>
                <w:szCs w:val="28"/>
              </w:rPr>
              <w:t xml:space="preserve"> Thomas Kaimathuruthil</w:t>
            </w:r>
          </w:p>
        </w:tc>
        <w:tc>
          <w:tcPr>
            <w:tcW w:w="3117" w:type="dxa"/>
          </w:tcPr>
          <w:p w14:paraId="4E8205C5" w14:textId="77777777" w:rsidR="00EC47C6" w:rsidRPr="00D9472A" w:rsidRDefault="00EC47C6" w:rsidP="0061715B">
            <w:pPr>
              <w:spacing w:after="480"/>
              <w:jc w:val="center"/>
              <w:rPr>
                <w:i/>
                <w:sz w:val="28"/>
                <w:szCs w:val="28"/>
              </w:rPr>
            </w:pPr>
            <w:r w:rsidRPr="00D221EF">
              <w:rPr>
                <w:i/>
                <w:sz w:val="28"/>
                <w:szCs w:val="28"/>
              </w:rPr>
              <w:t>C0771531</w:t>
            </w:r>
          </w:p>
        </w:tc>
        <w:tc>
          <w:tcPr>
            <w:tcW w:w="3117" w:type="dxa"/>
          </w:tcPr>
          <w:p w14:paraId="6D2426D0" w14:textId="77777777" w:rsidR="00EC47C6" w:rsidRPr="00D9472A" w:rsidRDefault="00EC47C6" w:rsidP="0061715B">
            <w:pPr>
              <w:spacing w:after="48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Group-7</w:t>
            </w:r>
          </w:p>
        </w:tc>
      </w:tr>
    </w:tbl>
    <w:p w14:paraId="2B3D8616" w14:textId="77777777" w:rsidR="00B642AA" w:rsidRDefault="00B642AA" w:rsidP="008A490D">
      <w:pPr>
        <w:spacing w:after="120"/>
        <w:rPr>
          <w:b/>
        </w:rPr>
      </w:pPr>
    </w:p>
    <w:p w14:paraId="724DBDBA" w14:textId="77777777" w:rsidR="00C93470" w:rsidRDefault="00C93470" w:rsidP="008A490D">
      <w:pPr>
        <w:rPr>
          <w:rFonts w:asciiTheme="majorBidi" w:eastAsia="Times New Roman" w:hAnsiTheme="majorBidi" w:cstheme="majorBidi"/>
          <w:b/>
          <w:color w:val="222222"/>
          <w:sz w:val="28"/>
          <w:szCs w:val="21"/>
          <w:lang w:eastAsia="en-CA"/>
        </w:rPr>
      </w:pPr>
    </w:p>
    <w:p w14:paraId="2B746A34" w14:textId="77777777" w:rsidR="009A159C" w:rsidRDefault="009A159C" w:rsidP="00C30DAA">
      <w:pPr>
        <w:tabs>
          <w:tab w:val="left" w:pos="3210"/>
        </w:tabs>
        <w:rPr>
          <w:i/>
        </w:rPr>
      </w:pPr>
    </w:p>
    <w:p w14:paraId="2C1B1A71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1-Use Documentation Comments where needed and use Javadoc to create HTML files for documentation.</w:t>
      </w:r>
    </w:p>
    <w:p w14:paraId="26D23AD1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6A272EA1" w14:textId="77777777" w:rsidR="00A04B8E" w:rsidRPr="00D30DE1" w:rsidRDefault="00B622AD" w:rsidP="00A04B8E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2-In your project src folder </w:t>
      </w:r>
      <w:r w:rsidR="00A04B8E" w:rsidRPr="00D30DE1">
        <w:rPr>
          <w:rFonts w:ascii="Courier New" w:hAnsi="Courier New" w:cs="Courier New"/>
          <w:sz w:val="26"/>
          <w:szCs w:val="26"/>
        </w:rPr>
        <w:t>add this word document with all your group members names and paste the screen shots of your output after each question.</w:t>
      </w:r>
    </w:p>
    <w:p w14:paraId="7C34B3FF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0CEA31DB" w14:textId="77777777" w:rsidR="002C3660" w:rsidRPr="00D30DE1" w:rsidRDefault="00B622AD" w:rsidP="002C3660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3</w:t>
      </w:r>
      <w:r w:rsidR="002C3660" w:rsidRPr="00D30DE1">
        <w:rPr>
          <w:rFonts w:ascii="Courier New" w:hAnsi="Courier New" w:cs="Courier New"/>
          <w:sz w:val="26"/>
          <w:szCs w:val="26"/>
        </w:rPr>
        <w:t>-Right Click on your Project Folder in Eclipse, Copy Option is available. Create a copy of the Project and upload the zipped folder  using Moodle.</w:t>
      </w:r>
    </w:p>
    <w:p w14:paraId="0F87478C" w14:textId="77777777" w:rsidR="006C17BF" w:rsidRPr="00D30DE1" w:rsidRDefault="006C17BF" w:rsidP="002C3660">
      <w:pPr>
        <w:rPr>
          <w:rFonts w:ascii="Courier New" w:hAnsi="Courier New" w:cs="Courier New"/>
          <w:sz w:val="26"/>
          <w:szCs w:val="26"/>
        </w:rPr>
      </w:pPr>
    </w:p>
    <w:p w14:paraId="53D0870C" w14:textId="77777777" w:rsidR="006C17BF" w:rsidRPr="00D30DE1" w:rsidRDefault="006C17BF" w:rsidP="002C3660">
      <w:pPr>
        <w:rPr>
          <w:sz w:val="26"/>
          <w:szCs w:val="26"/>
        </w:rPr>
      </w:pPr>
    </w:p>
    <w:p w14:paraId="01D9B240" w14:textId="77777777" w:rsidR="008A490D" w:rsidRPr="00D30DE1" w:rsidRDefault="008A490D" w:rsidP="008A490D">
      <w:pPr>
        <w:rPr>
          <w:sz w:val="26"/>
          <w:szCs w:val="26"/>
        </w:rPr>
      </w:pPr>
    </w:p>
    <w:p w14:paraId="17980164" w14:textId="77777777" w:rsidR="008912E9" w:rsidRPr="00D30DE1" w:rsidRDefault="008912E9" w:rsidP="00194441">
      <w:pPr>
        <w:rPr>
          <w:rFonts w:ascii="Courier New" w:hAnsi="Courier New" w:cs="Courier New"/>
          <w:sz w:val="26"/>
          <w:szCs w:val="26"/>
        </w:rPr>
      </w:pPr>
    </w:p>
    <w:p w14:paraId="3D7A1F64" w14:textId="77777777" w:rsidR="00E11A1E" w:rsidRPr="00D30DE1" w:rsidRDefault="00E11A1E" w:rsidP="003B6A75">
      <w:pPr>
        <w:pStyle w:val="ListParagraph"/>
        <w:rPr>
          <w:rFonts w:ascii="Courier New" w:hAnsi="Courier New" w:cs="Courier New"/>
          <w:sz w:val="26"/>
          <w:szCs w:val="26"/>
        </w:rPr>
      </w:pPr>
    </w:p>
    <w:p w14:paraId="11130371" w14:textId="77777777" w:rsidR="00732B5E" w:rsidRPr="00D30DE1" w:rsidRDefault="00732B5E" w:rsidP="00732B5E">
      <w:pPr>
        <w:rPr>
          <w:rFonts w:ascii="Courier New" w:hAnsi="Courier New" w:cs="Courier New"/>
          <w:sz w:val="26"/>
          <w:szCs w:val="26"/>
        </w:rPr>
      </w:pPr>
    </w:p>
    <w:p w14:paraId="00B82ECC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34E80AF2" w14:textId="77777777" w:rsidR="007E6EF4" w:rsidRDefault="00324575" w:rsidP="00324575">
      <w:pPr>
        <w:rPr>
          <w:rFonts w:ascii="Courier New" w:hAnsi="Courier New" w:cs="Courier New"/>
          <w:sz w:val="26"/>
          <w:szCs w:val="26"/>
        </w:rPr>
      </w:pPr>
      <w:r w:rsidRPr="00324575">
        <w:rPr>
          <w:rFonts w:ascii="Courier New" w:hAnsi="Courier New" w:cs="Courier New"/>
          <w:sz w:val="26"/>
          <w:szCs w:val="26"/>
        </w:rPr>
        <w:lastRenderedPageBreak/>
        <w:t>Create a web based a</w:t>
      </w:r>
      <w:r w:rsidR="00833B02">
        <w:rPr>
          <w:rFonts w:ascii="Courier New" w:hAnsi="Courier New" w:cs="Courier New"/>
          <w:sz w:val="26"/>
          <w:szCs w:val="26"/>
        </w:rPr>
        <w:t xml:space="preserve">pplication using </w:t>
      </w:r>
      <w:r w:rsidR="003813A6">
        <w:rPr>
          <w:rFonts w:ascii="Courier New" w:hAnsi="Courier New" w:cs="Courier New"/>
          <w:sz w:val="26"/>
          <w:szCs w:val="26"/>
        </w:rPr>
        <w:t>JSPs &amp; Servlets</w:t>
      </w:r>
    </w:p>
    <w:p w14:paraId="44F8C0A7" w14:textId="77777777" w:rsidR="00324575" w:rsidRPr="00324575" w:rsidRDefault="007E6EF4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With Controller Servlet and BootStrap library, based on MVC design pattern</w:t>
      </w:r>
      <w:r w:rsidR="00324575" w:rsidRPr="00324575">
        <w:rPr>
          <w:rFonts w:ascii="Courier New" w:hAnsi="Courier New" w:cs="Courier New"/>
          <w:sz w:val="26"/>
          <w:szCs w:val="26"/>
        </w:rPr>
        <w:t>. Your web application should maintain</w:t>
      </w:r>
    </w:p>
    <w:p w14:paraId="1603AABD" w14:textId="77777777" w:rsidR="003813A6" w:rsidRDefault="003813A6" w:rsidP="00324575">
      <w:pPr>
        <w:rPr>
          <w:rFonts w:ascii="Courier New" w:hAnsi="Courier New" w:cs="Courier New"/>
          <w:sz w:val="26"/>
          <w:szCs w:val="26"/>
        </w:rPr>
      </w:pPr>
    </w:p>
    <w:p w14:paraId="63B59315" w14:textId="63AEC4D9" w:rsidR="00FD3CF1" w:rsidRDefault="001E4260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 Shipping Company</w:t>
      </w:r>
      <w:r w:rsidR="00B1585F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Client </w:t>
      </w:r>
      <w:r w:rsidR="00324575" w:rsidRPr="00324575">
        <w:rPr>
          <w:rFonts w:ascii="Courier New" w:hAnsi="Courier New" w:cs="Courier New"/>
          <w:sz w:val="26"/>
          <w:szCs w:val="26"/>
        </w:rPr>
        <w:t>Records. You ca</w:t>
      </w:r>
      <w:r w:rsidR="00821FF4">
        <w:rPr>
          <w:rFonts w:ascii="Courier New" w:hAnsi="Courier New" w:cs="Courier New"/>
          <w:sz w:val="26"/>
          <w:szCs w:val="26"/>
        </w:rPr>
        <w:t xml:space="preserve">n use a model class </w:t>
      </w:r>
      <w:r>
        <w:rPr>
          <w:rFonts w:ascii="Courier New" w:hAnsi="Courier New" w:cs="Courier New"/>
          <w:sz w:val="26"/>
          <w:szCs w:val="26"/>
        </w:rPr>
        <w:t>Clients</w:t>
      </w:r>
      <w:r w:rsidR="00821FF4">
        <w:rPr>
          <w:rFonts w:ascii="Courier New" w:hAnsi="Courier New" w:cs="Courier New"/>
          <w:sz w:val="26"/>
          <w:szCs w:val="26"/>
        </w:rPr>
        <w:t xml:space="preserve"> </w:t>
      </w:r>
      <w:r w:rsidR="00324575" w:rsidRPr="00324575">
        <w:rPr>
          <w:rFonts w:ascii="Courier New" w:hAnsi="Courier New" w:cs="Courier New"/>
          <w:sz w:val="26"/>
          <w:szCs w:val="26"/>
        </w:rPr>
        <w:t>with fields like.</w:t>
      </w:r>
    </w:p>
    <w:p w14:paraId="47D87CDF" w14:textId="77777777" w:rsidR="00324575" w:rsidRDefault="001E4260" w:rsidP="00324575">
      <w:pPr>
        <w:rPr>
          <w:rFonts w:ascii="Courier New" w:hAnsi="Courier New" w:cs="Courier New"/>
          <w:sz w:val="26"/>
          <w:szCs w:val="26"/>
        </w:rPr>
      </w:pPr>
      <w:r w:rsidRPr="001E4260">
        <w:rPr>
          <w:rFonts w:ascii="Courier New" w:hAnsi="Courier New" w:cs="Courier New"/>
          <w:sz w:val="26"/>
          <w:szCs w:val="26"/>
          <w:highlight w:val="yellow"/>
        </w:rPr>
        <w:t>ClientID,Name,Contact,ItemShipped</w:t>
      </w:r>
      <w:r w:rsidR="00B1585F" w:rsidRPr="001E4260">
        <w:rPr>
          <w:rFonts w:ascii="Courier New" w:hAnsi="Courier New" w:cs="Courier New"/>
          <w:sz w:val="26"/>
          <w:szCs w:val="26"/>
          <w:highlight w:val="yellow"/>
        </w:rPr>
        <w:t>,</w:t>
      </w:r>
      <w:r w:rsidRPr="001E4260">
        <w:rPr>
          <w:rFonts w:ascii="Courier New" w:hAnsi="Courier New" w:cs="Courier New"/>
          <w:sz w:val="26"/>
          <w:szCs w:val="26"/>
          <w:highlight w:val="yellow"/>
        </w:rPr>
        <w:t>Date_Recived,Date_Shipped</w:t>
      </w:r>
      <w:r w:rsidR="002F1E40">
        <w:rPr>
          <w:rFonts w:ascii="Courier New" w:hAnsi="Courier New" w:cs="Courier New"/>
          <w:sz w:val="26"/>
          <w:szCs w:val="26"/>
        </w:rPr>
        <w:t>.</w:t>
      </w:r>
      <w:r w:rsidR="00324575" w:rsidRPr="00324575">
        <w:rPr>
          <w:rFonts w:ascii="Courier New" w:hAnsi="Courier New" w:cs="Courier New"/>
          <w:sz w:val="26"/>
          <w:szCs w:val="26"/>
        </w:rPr>
        <w:t xml:space="preserve">You should be able to perform </w:t>
      </w:r>
      <w:r w:rsidR="006C2C86">
        <w:rPr>
          <w:rFonts w:ascii="Courier New" w:hAnsi="Courier New" w:cs="Courier New"/>
          <w:sz w:val="26"/>
          <w:szCs w:val="26"/>
        </w:rPr>
        <w:t xml:space="preserve">all </w:t>
      </w:r>
      <w:r w:rsidR="00324575" w:rsidRPr="00324575">
        <w:rPr>
          <w:rFonts w:ascii="Courier New" w:hAnsi="Courier New" w:cs="Courier New"/>
          <w:sz w:val="26"/>
          <w:szCs w:val="26"/>
        </w:rPr>
        <w:t>these CRUD Operations.</w:t>
      </w:r>
    </w:p>
    <w:p w14:paraId="573B5499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</w:p>
    <w:p w14:paraId="1A294667" w14:textId="77777777" w:rsidR="00324575" w:rsidRDefault="007E6EF4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a)</w:t>
      </w:r>
      <w:r w:rsidR="001E4260">
        <w:rPr>
          <w:rFonts w:ascii="Courier New" w:hAnsi="Courier New" w:cs="Courier New"/>
          <w:sz w:val="26"/>
          <w:szCs w:val="26"/>
        </w:rPr>
        <w:t>Create a Database ShippingRecords</w:t>
      </w:r>
      <w:r w:rsidR="00324575">
        <w:rPr>
          <w:rFonts w:ascii="Courier New" w:hAnsi="Courier New" w:cs="Courier New"/>
          <w:sz w:val="26"/>
          <w:szCs w:val="26"/>
        </w:rPr>
        <w:t xml:space="preserve"> for your application. </w:t>
      </w:r>
    </w:p>
    <w:p w14:paraId="3C7EA892" w14:textId="77777777" w:rsidR="00324575" w:rsidRDefault="001E4260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Create a table named clients</w:t>
      </w:r>
      <w:r w:rsidR="00324575">
        <w:rPr>
          <w:rFonts w:ascii="Courier New" w:hAnsi="Courier New" w:cs="Courier New"/>
          <w:sz w:val="26"/>
          <w:szCs w:val="26"/>
        </w:rPr>
        <w:t xml:space="preserve"> in this database.</w:t>
      </w:r>
    </w:p>
    <w:p w14:paraId="54E5F3CF" w14:textId="77777777" w:rsidR="00055B3C" w:rsidRDefault="0032457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Insert 5 to 6 Records in this table.                  </w:t>
      </w:r>
      <w:r w:rsidR="006C2C86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10  </w:t>
      </w:r>
    </w:p>
    <w:p w14:paraId="35FCEB76" w14:textId="77777777" w:rsidR="00055B3C" w:rsidRDefault="00055B3C" w:rsidP="00324575">
      <w:pPr>
        <w:rPr>
          <w:rFonts w:ascii="Courier New" w:hAnsi="Courier New" w:cs="Courier New"/>
          <w:sz w:val="26"/>
          <w:szCs w:val="26"/>
        </w:rPr>
      </w:pPr>
    </w:p>
    <w:p w14:paraId="293A84D3" w14:textId="39C17182" w:rsidR="00055B3C" w:rsidRPr="00055B3C" w:rsidRDefault="00055B3C" w:rsidP="00055B3C">
      <w:pPr>
        <w:rPr>
          <w:rFonts w:ascii="Courier New" w:hAnsi="Courier New" w:cs="Courier New"/>
          <w:sz w:val="26"/>
          <w:szCs w:val="26"/>
        </w:rPr>
      </w:pPr>
      <w:r w:rsidRPr="00055B3C">
        <w:rPr>
          <w:rFonts w:ascii="Courier New" w:hAnsi="Courier New" w:cs="Courier New"/>
          <w:sz w:val="26"/>
          <w:szCs w:val="26"/>
        </w:rPr>
        <w:t>create database shippingCompany;</w:t>
      </w:r>
    </w:p>
    <w:p w14:paraId="7E7461E3" w14:textId="45066E11" w:rsidR="00055B3C" w:rsidRDefault="00055B3C" w:rsidP="00055B3C">
      <w:pPr>
        <w:rPr>
          <w:rFonts w:ascii="Courier New" w:hAnsi="Courier New" w:cs="Courier New"/>
          <w:sz w:val="26"/>
          <w:szCs w:val="26"/>
        </w:rPr>
      </w:pPr>
      <w:r w:rsidRPr="00055B3C">
        <w:rPr>
          <w:rFonts w:ascii="Courier New" w:hAnsi="Courier New" w:cs="Courier New"/>
          <w:sz w:val="26"/>
          <w:szCs w:val="26"/>
        </w:rPr>
        <w:t>use shippingCompany;</w:t>
      </w:r>
      <w:r w:rsidR="00324575">
        <w:rPr>
          <w:rFonts w:ascii="Courier New" w:hAnsi="Courier New" w:cs="Courier New"/>
          <w:sz w:val="26"/>
          <w:szCs w:val="26"/>
        </w:rPr>
        <w:t xml:space="preserve"> </w:t>
      </w:r>
    </w:p>
    <w:p w14:paraId="0B0F2097" w14:textId="77777777" w:rsidR="00055B3C" w:rsidRDefault="00055B3C" w:rsidP="00324575">
      <w:pPr>
        <w:rPr>
          <w:rFonts w:ascii="Courier New" w:hAnsi="Courier New" w:cs="Courier New"/>
          <w:sz w:val="26"/>
          <w:szCs w:val="26"/>
        </w:rPr>
      </w:pPr>
    </w:p>
    <w:p w14:paraId="1BDAC0AD" w14:textId="77777777" w:rsidR="002310D3" w:rsidRDefault="00055B3C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49C0567F" wp14:editId="271CB024">
            <wp:extent cx="5943600" cy="2973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575">
        <w:rPr>
          <w:rFonts w:ascii="Courier New" w:hAnsi="Courier New" w:cs="Courier New"/>
          <w:sz w:val="26"/>
          <w:szCs w:val="26"/>
        </w:rPr>
        <w:t xml:space="preserve">  </w:t>
      </w:r>
    </w:p>
    <w:p w14:paraId="52A71EB8" w14:textId="77777777" w:rsidR="002310D3" w:rsidRDefault="002310D3" w:rsidP="00324575">
      <w:pPr>
        <w:rPr>
          <w:rFonts w:ascii="Courier New" w:hAnsi="Courier New" w:cs="Courier New"/>
          <w:sz w:val="26"/>
          <w:szCs w:val="26"/>
        </w:rPr>
      </w:pPr>
    </w:p>
    <w:p w14:paraId="739FEE06" w14:textId="77777777" w:rsidR="002310D3" w:rsidRPr="002310D3" w:rsidRDefault="002310D3" w:rsidP="002310D3">
      <w:pPr>
        <w:rPr>
          <w:rFonts w:ascii="Courier New" w:hAnsi="Courier New" w:cs="Courier New"/>
          <w:sz w:val="26"/>
          <w:szCs w:val="26"/>
        </w:rPr>
      </w:pPr>
      <w:r w:rsidRPr="002310D3">
        <w:rPr>
          <w:rFonts w:ascii="Courier New" w:hAnsi="Courier New" w:cs="Courier New"/>
          <w:sz w:val="26"/>
          <w:szCs w:val="26"/>
        </w:rPr>
        <w:t>CREATE TABLE `shippingcompany`.`clients` (</w:t>
      </w:r>
    </w:p>
    <w:p w14:paraId="597B57F6" w14:textId="77777777" w:rsidR="002310D3" w:rsidRPr="002310D3" w:rsidRDefault="002310D3" w:rsidP="002310D3">
      <w:pPr>
        <w:rPr>
          <w:rFonts w:ascii="Courier New" w:hAnsi="Courier New" w:cs="Courier New"/>
          <w:sz w:val="26"/>
          <w:szCs w:val="26"/>
        </w:rPr>
      </w:pPr>
      <w:r w:rsidRPr="002310D3">
        <w:rPr>
          <w:rFonts w:ascii="Courier New" w:hAnsi="Courier New" w:cs="Courier New"/>
          <w:sz w:val="26"/>
          <w:szCs w:val="26"/>
        </w:rPr>
        <w:t xml:space="preserve">  `clientID` INT NOT NULL,</w:t>
      </w:r>
    </w:p>
    <w:p w14:paraId="6BEA54E7" w14:textId="77777777" w:rsidR="002310D3" w:rsidRPr="002310D3" w:rsidRDefault="002310D3" w:rsidP="002310D3">
      <w:pPr>
        <w:rPr>
          <w:rFonts w:ascii="Courier New" w:hAnsi="Courier New" w:cs="Courier New"/>
          <w:sz w:val="26"/>
          <w:szCs w:val="26"/>
        </w:rPr>
      </w:pPr>
      <w:r w:rsidRPr="002310D3">
        <w:rPr>
          <w:rFonts w:ascii="Courier New" w:hAnsi="Courier New" w:cs="Courier New"/>
          <w:sz w:val="26"/>
          <w:szCs w:val="26"/>
        </w:rPr>
        <w:t xml:space="preserve">  `name` VARCHAR(45) NULL,</w:t>
      </w:r>
    </w:p>
    <w:p w14:paraId="17C80846" w14:textId="77777777" w:rsidR="002310D3" w:rsidRPr="002310D3" w:rsidRDefault="002310D3" w:rsidP="002310D3">
      <w:pPr>
        <w:rPr>
          <w:rFonts w:ascii="Courier New" w:hAnsi="Courier New" w:cs="Courier New"/>
          <w:sz w:val="26"/>
          <w:szCs w:val="26"/>
        </w:rPr>
      </w:pPr>
      <w:r w:rsidRPr="002310D3">
        <w:rPr>
          <w:rFonts w:ascii="Courier New" w:hAnsi="Courier New" w:cs="Courier New"/>
          <w:sz w:val="26"/>
          <w:szCs w:val="26"/>
        </w:rPr>
        <w:t xml:space="preserve">  `contact` VARCHAR(45) NULL,</w:t>
      </w:r>
    </w:p>
    <w:p w14:paraId="6FF21DB3" w14:textId="77777777" w:rsidR="002310D3" w:rsidRPr="002310D3" w:rsidRDefault="002310D3" w:rsidP="002310D3">
      <w:pPr>
        <w:rPr>
          <w:rFonts w:ascii="Courier New" w:hAnsi="Courier New" w:cs="Courier New"/>
          <w:sz w:val="26"/>
          <w:szCs w:val="26"/>
        </w:rPr>
      </w:pPr>
      <w:r w:rsidRPr="002310D3">
        <w:rPr>
          <w:rFonts w:ascii="Courier New" w:hAnsi="Courier New" w:cs="Courier New"/>
          <w:sz w:val="26"/>
          <w:szCs w:val="26"/>
        </w:rPr>
        <w:t xml:space="preserve">  `itemShipped` VARCHAR(45) NULL,</w:t>
      </w:r>
    </w:p>
    <w:p w14:paraId="366A45AD" w14:textId="77777777" w:rsidR="002310D3" w:rsidRPr="002310D3" w:rsidRDefault="002310D3" w:rsidP="002310D3">
      <w:pPr>
        <w:rPr>
          <w:rFonts w:ascii="Courier New" w:hAnsi="Courier New" w:cs="Courier New"/>
          <w:sz w:val="26"/>
          <w:szCs w:val="26"/>
        </w:rPr>
      </w:pPr>
      <w:r w:rsidRPr="002310D3">
        <w:rPr>
          <w:rFonts w:ascii="Courier New" w:hAnsi="Courier New" w:cs="Courier New"/>
          <w:sz w:val="26"/>
          <w:szCs w:val="26"/>
        </w:rPr>
        <w:t xml:space="preserve">  `dateShipped` VARCHAR(45) NULL,</w:t>
      </w:r>
    </w:p>
    <w:p w14:paraId="6215C9FF" w14:textId="362783D2" w:rsidR="00324575" w:rsidRDefault="002310D3" w:rsidP="002310D3">
      <w:pPr>
        <w:rPr>
          <w:rFonts w:ascii="Courier New" w:hAnsi="Courier New" w:cs="Courier New"/>
          <w:sz w:val="26"/>
          <w:szCs w:val="26"/>
        </w:rPr>
      </w:pPr>
      <w:r w:rsidRPr="002310D3">
        <w:rPr>
          <w:rFonts w:ascii="Courier New" w:hAnsi="Courier New" w:cs="Courier New"/>
          <w:sz w:val="26"/>
          <w:szCs w:val="26"/>
        </w:rPr>
        <w:t xml:space="preserve">  `dateReceived` VARCHAR(45) NULL);</w:t>
      </w:r>
      <w:r w:rsidR="00324575">
        <w:rPr>
          <w:rFonts w:ascii="Courier New" w:hAnsi="Courier New" w:cs="Courier New"/>
          <w:sz w:val="26"/>
          <w:szCs w:val="26"/>
        </w:rPr>
        <w:t xml:space="preserve">  </w:t>
      </w:r>
    </w:p>
    <w:p w14:paraId="24F8EB61" w14:textId="7C6AA4C7" w:rsidR="002310D3" w:rsidRDefault="002310D3" w:rsidP="002310D3">
      <w:pPr>
        <w:rPr>
          <w:rFonts w:ascii="Courier New" w:hAnsi="Courier New" w:cs="Courier New"/>
          <w:sz w:val="26"/>
          <w:szCs w:val="26"/>
        </w:rPr>
      </w:pPr>
    </w:p>
    <w:p w14:paraId="3CA836EA" w14:textId="77777777" w:rsidR="002310D3" w:rsidRPr="002310D3" w:rsidRDefault="002310D3" w:rsidP="002310D3">
      <w:pPr>
        <w:rPr>
          <w:rFonts w:ascii="Courier New" w:hAnsi="Courier New" w:cs="Courier New"/>
          <w:sz w:val="26"/>
          <w:szCs w:val="26"/>
        </w:rPr>
      </w:pPr>
      <w:r w:rsidRPr="002310D3">
        <w:rPr>
          <w:rFonts w:ascii="Courier New" w:hAnsi="Courier New" w:cs="Courier New"/>
          <w:sz w:val="26"/>
          <w:szCs w:val="26"/>
        </w:rPr>
        <w:t>insert into clients (clientID,name,contact, itemShipped, dateShipped ,dateReceived)</w:t>
      </w:r>
    </w:p>
    <w:p w14:paraId="1C4F8361" w14:textId="77777777" w:rsidR="002310D3" w:rsidRPr="002310D3" w:rsidRDefault="002310D3" w:rsidP="002310D3">
      <w:pPr>
        <w:rPr>
          <w:rFonts w:ascii="Courier New" w:hAnsi="Courier New" w:cs="Courier New"/>
          <w:sz w:val="26"/>
          <w:szCs w:val="26"/>
        </w:rPr>
      </w:pPr>
      <w:r w:rsidRPr="002310D3">
        <w:rPr>
          <w:rFonts w:ascii="Courier New" w:hAnsi="Courier New" w:cs="Courier New"/>
          <w:sz w:val="26"/>
          <w:szCs w:val="26"/>
        </w:rPr>
        <w:t>values(1,"sumanth","1234567890","Tables","2020-12-12","2021-01-01");</w:t>
      </w:r>
    </w:p>
    <w:p w14:paraId="316FE7F2" w14:textId="77777777" w:rsidR="002310D3" w:rsidRPr="002310D3" w:rsidRDefault="002310D3" w:rsidP="002310D3">
      <w:pPr>
        <w:rPr>
          <w:rFonts w:ascii="Courier New" w:hAnsi="Courier New" w:cs="Courier New"/>
          <w:sz w:val="26"/>
          <w:szCs w:val="26"/>
        </w:rPr>
      </w:pPr>
      <w:r w:rsidRPr="002310D3">
        <w:rPr>
          <w:rFonts w:ascii="Courier New" w:hAnsi="Courier New" w:cs="Courier New"/>
          <w:sz w:val="26"/>
          <w:szCs w:val="26"/>
        </w:rPr>
        <w:t>insert into clients (clientID,name,contact, itemShipped, dateShipped ,dateReceived)</w:t>
      </w:r>
    </w:p>
    <w:p w14:paraId="2D22023C" w14:textId="77777777" w:rsidR="002310D3" w:rsidRPr="002310D3" w:rsidRDefault="002310D3" w:rsidP="002310D3">
      <w:pPr>
        <w:rPr>
          <w:rFonts w:ascii="Courier New" w:hAnsi="Courier New" w:cs="Courier New"/>
          <w:sz w:val="26"/>
          <w:szCs w:val="26"/>
        </w:rPr>
      </w:pPr>
      <w:r w:rsidRPr="002310D3">
        <w:rPr>
          <w:rFonts w:ascii="Courier New" w:hAnsi="Courier New" w:cs="Courier New"/>
          <w:sz w:val="26"/>
          <w:szCs w:val="26"/>
        </w:rPr>
        <w:t>values(2,"Arya","9809867890","Frames","2020-12-01","2021-01-11");</w:t>
      </w:r>
    </w:p>
    <w:p w14:paraId="0CBC910A" w14:textId="77777777" w:rsidR="002310D3" w:rsidRPr="002310D3" w:rsidRDefault="002310D3" w:rsidP="002310D3">
      <w:pPr>
        <w:rPr>
          <w:rFonts w:ascii="Courier New" w:hAnsi="Courier New" w:cs="Courier New"/>
          <w:sz w:val="26"/>
          <w:szCs w:val="26"/>
        </w:rPr>
      </w:pPr>
      <w:r w:rsidRPr="002310D3">
        <w:rPr>
          <w:rFonts w:ascii="Courier New" w:hAnsi="Courier New" w:cs="Courier New"/>
          <w:sz w:val="26"/>
          <w:szCs w:val="26"/>
        </w:rPr>
        <w:t>insert into clients (clientID,name,contact, itemShipped, dateShipped ,dateReceived)</w:t>
      </w:r>
    </w:p>
    <w:p w14:paraId="3914ECEC" w14:textId="77777777" w:rsidR="002310D3" w:rsidRPr="002310D3" w:rsidRDefault="002310D3" w:rsidP="002310D3">
      <w:pPr>
        <w:rPr>
          <w:rFonts w:ascii="Courier New" w:hAnsi="Courier New" w:cs="Courier New"/>
          <w:sz w:val="26"/>
          <w:szCs w:val="26"/>
        </w:rPr>
      </w:pPr>
      <w:r w:rsidRPr="002310D3">
        <w:rPr>
          <w:rFonts w:ascii="Courier New" w:hAnsi="Courier New" w:cs="Courier New"/>
          <w:sz w:val="26"/>
          <w:szCs w:val="26"/>
        </w:rPr>
        <w:t>values(1,"Denny","465788490","Bed","2019-10-12","2020-01-01");</w:t>
      </w:r>
    </w:p>
    <w:p w14:paraId="72D1EDBA" w14:textId="77777777" w:rsidR="002310D3" w:rsidRPr="002310D3" w:rsidRDefault="002310D3" w:rsidP="002310D3">
      <w:pPr>
        <w:rPr>
          <w:rFonts w:ascii="Courier New" w:hAnsi="Courier New" w:cs="Courier New"/>
          <w:sz w:val="26"/>
          <w:szCs w:val="26"/>
        </w:rPr>
      </w:pPr>
      <w:r w:rsidRPr="002310D3">
        <w:rPr>
          <w:rFonts w:ascii="Courier New" w:hAnsi="Courier New" w:cs="Courier New"/>
          <w:sz w:val="26"/>
          <w:szCs w:val="26"/>
        </w:rPr>
        <w:t>insert into clients (clientID,name,contact, itemShipped, dateShipped ,dateReceived)</w:t>
      </w:r>
    </w:p>
    <w:p w14:paraId="7A99EA29" w14:textId="77777777" w:rsidR="002310D3" w:rsidRPr="002310D3" w:rsidRDefault="002310D3" w:rsidP="002310D3">
      <w:pPr>
        <w:rPr>
          <w:rFonts w:ascii="Courier New" w:hAnsi="Courier New" w:cs="Courier New"/>
          <w:sz w:val="26"/>
          <w:szCs w:val="26"/>
        </w:rPr>
      </w:pPr>
      <w:r w:rsidRPr="002310D3">
        <w:rPr>
          <w:rFonts w:ascii="Courier New" w:hAnsi="Courier New" w:cs="Courier New"/>
          <w:sz w:val="26"/>
          <w:szCs w:val="26"/>
        </w:rPr>
        <w:t>values(1,"Andrew","567123890","Chairs","2021-01-12","2021-02-01");</w:t>
      </w:r>
    </w:p>
    <w:p w14:paraId="7DB90ED1" w14:textId="77777777" w:rsidR="002310D3" w:rsidRPr="002310D3" w:rsidRDefault="002310D3" w:rsidP="002310D3">
      <w:pPr>
        <w:rPr>
          <w:rFonts w:ascii="Courier New" w:hAnsi="Courier New" w:cs="Courier New"/>
          <w:sz w:val="26"/>
          <w:szCs w:val="26"/>
        </w:rPr>
      </w:pPr>
      <w:r w:rsidRPr="002310D3">
        <w:rPr>
          <w:rFonts w:ascii="Courier New" w:hAnsi="Courier New" w:cs="Courier New"/>
          <w:sz w:val="26"/>
          <w:szCs w:val="26"/>
        </w:rPr>
        <w:t>insert into clients (clientID,name,contact, itemShipped, dateShipped ,dateReceived)</w:t>
      </w:r>
    </w:p>
    <w:p w14:paraId="22405D82" w14:textId="559D8FDF" w:rsidR="002310D3" w:rsidRDefault="002310D3" w:rsidP="002310D3">
      <w:pPr>
        <w:rPr>
          <w:rFonts w:ascii="Courier New" w:hAnsi="Courier New" w:cs="Courier New"/>
          <w:sz w:val="26"/>
          <w:szCs w:val="26"/>
        </w:rPr>
      </w:pPr>
      <w:r w:rsidRPr="002310D3">
        <w:rPr>
          <w:rFonts w:ascii="Courier New" w:hAnsi="Courier New" w:cs="Courier New"/>
          <w:sz w:val="26"/>
          <w:szCs w:val="26"/>
        </w:rPr>
        <w:t>values(1,"Smith","4545567890","Heaters","2020-02-12","2021-02-21");</w:t>
      </w:r>
    </w:p>
    <w:p w14:paraId="18A54F28" w14:textId="77777777" w:rsidR="002310D3" w:rsidRPr="00324575" w:rsidRDefault="002310D3" w:rsidP="002310D3">
      <w:pPr>
        <w:rPr>
          <w:rFonts w:ascii="Courier New" w:hAnsi="Courier New" w:cs="Courier New"/>
          <w:sz w:val="26"/>
          <w:szCs w:val="26"/>
        </w:rPr>
      </w:pPr>
    </w:p>
    <w:p w14:paraId="78F3171F" w14:textId="6A195D21" w:rsidR="00324575" w:rsidRDefault="002310D3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6A16A4A3" wp14:editId="53A32DF9">
            <wp:extent cx="5943600" cy="3329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9542" w14:textId="13697866" w:rsidR="006C2C86" w:rsidRDefault="0032457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lastRenderedPageBreak/>
        <w:t>b</w:t>
      </w:r>
      <w:r w:rsidR="001E4260">
        <w:rPr>
          <w:rFonts w:ascii="Courier New" w:hAnsi="Courier New" w:cs="Courier New"/>
          <w:sz w:val="26"/>
          <w:szCs w:val="26"/>
        </w:rPr>
        <w:t>) Display all the Clients</w:t>
      </w:r>
      <w:r w:rsidR="003813A6">
        <w:rPr>
          <w:rFonts w:ascii="Courier New" w:hAnsi="Courier New" w:cs="Courier New"/>
          <w:sz w:val="26"/>
          <w:szCs w:val="26"/>
        </w:rPr>
        <w:t xml:space="preserve"> Record</w:t>
      </w:r>
      <w:r w:rsidR="007E6EF4">
        <w:rPr>
          <w:rFonts w:ascii="Courier New" w:hAnsi="Courier New" w:cs="Courier New"/>
          <w:sz w:val="26"/>
          <w:szCs w:val="26"/>
        </w:rPr>
        <w:t xml:space="preserve"> in your JSP</w:t>
      </w:r>
      <w:r w:rsidRPr="00324575">
        <w:rPr>
          <w:rFonts w:ascii="Courier New" w:hAnsi="Courier New" w:cs="Courier New"/>
          <w:sz w:val="26"/>
          <w:szCs w:val="26"/>
        </w:rPr>
        <w:t xml:space="preserve"> page View</w:t>
      </w:r>
      <w:r w:rsidR="007E6EF4">
        <w:rPr>
          <w:rFonts w:ascii="Courier New" w:hAnsi="Courier New" w:cs="Courier New"/>
          <w:sz w:val="26"/>
          <w:szCs w:val="26"/>
        </w:rPr>
        <w:t xml:space="preserve"> </w:t>
      </w:r>
      <w:r w:rsidRPr="00324575">
        <w:rPr>
          <w:rFonts w:ascii="Courier New" w:hAnsi="Courier New" w:cs="Courier New"/>
          <w:sz w:val="26"/>
          <w:szCs w:val="26"/>
        </w:rPr>
        <w:t>as a table.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="006C2C86">
        <w:rPr>
          <w:rFonts w:ascii="Courier New" w:hAnsi="Courier New" w:cs="Courier New"/>
          <w:sz w:val="26"/>
          <w:szCs w:val="26"/>
        </w:rPr>
        <w:t xml:space="preserve"> </w:t>
      </w:r>
      <w:r w:rsidR="003813A6">
        <w:rPr>
          <w:rFonts w:ascii="Courier New" w:hAnsi="Courier New" w:cs="Courier New"/>
          <w:sz w:val="26"/>
          <w:szCs w:val="26"/>
        </w:rPr>
        <w:t xml:space="preserve">                           </w:t>
      </w:r>
      <w:r w:rsidR="007E6EF4">
        <w:rPr>
          <w:rFonts w:ascii="Courier New" w:hAnsi="Courier New" w:cs="Courier New"/>
          <w:sz w:val="26"/>
          <w:szCs w:val="26"/>
        </w:rPr>
        <w:t xml:space="preserve">                   </w:t>
      </w:r>
      <w:r w:rsidR="003813A6">
        <w:rPr>
          <w:rFonts w:ascii="Courier New" w:hAnsi="Courier New" w:cs="Courier New"/>
          <w:sz w:val="26"/>
          <w:szCs w:val="26"/>
        </w:rPr>
        <w:t xml:space="preserve"> 20</w:t>
      </w:r>
      <w:r>
        <w:rPr>
          <w:rFonts w:ascii="Courier New" w:hAnsi="Courier New" w:cs="Courier New"/>
          <w:sz w:val="26"/>
          <w:szCs w:val="26"/>
        </w:rPr>
        <w:t xml:space="preserve">                                         </w:t>
      </w:r>
    </w:p>
    <w:p w14:paraId="1A7F6F6B" w14:textId="08A4B0C4" w:rsidR="00324575" w:rsidRDefault="006C2C86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c</w:t>
      </w:r>
      <w:r w:rsidR="007E6EF4">
        <w:rPr>
          <w:rFonts w:ascii="Courier New" w:hAnsi="Courier New" w:cs="Courier New"/>
          <w:sz w:val="26"/>
          <w:szCs w:val="26"/>
        </w:rPr>
        <w:t xml:space="preserve">) </w:t>
      </w:r>
      <w:r w:rsidR="001E4260">
        <w:rPr>
          <w:rFonts w:ascii="Courier New" w:hAnsi="Courier New" w:cs="Courier New"/>
          <w:sz w:val="26"/>
          <w:szCs w:val="26"/>
        </w:rPr>
        <w:t>Add a new Client</w:t>
      </w:r>
      <w:r w:rsidR="003813A6">
        <w:rPr>
          <w:rFonts w:ascii="Courier New" w:hAnsi="Courier New" w:cs="Courier New"/>
          <w:sz w:val="26"/>
          <w:szCs w:val="26"/>
        </w:rPr>
        <w:t xml:space="preserve"> Record</w:t>
      </w:r>
      <w:r w:rsidR="00324575" w:rsidRPr="00324575">
        <w:rPr>
          <w:rFonts w:ascii="Courier New" w:hAnsi="Courier New" w:cs="Courier New"/>
          <w:sz w:val="26"/>
          <w:szCs w:val="26"/>
        </w:rPr>
        <w:t xml:space="preserve"> in to the database using a button on your view page.</w:t>
      </w:r>
      <w:r w:rsidR="00324575">
        <w:rPr>
          <w:rFonts w:ascii="Courier New" w:hAnsi="Courier New" w:cs="Courier New"/>
          <w:sz w:val="26"/>
          <w:szCs w:val="26"/>
        </w:rPr>
        <w:t xml:space="preserve">      </w:t>
      </w:r>
      <w:r w:rsidR="001E4260">
        <w:rPr>
          <w:rFonts w:ascii="Courier New" w:hAnsi="Courier New" w:cs="Courier New"/>
          <w:sz w:val="26"/>
          <w:szCs w:val="26"/>
        </w:rPr>
        <w:t xml:space="preserve">                         20</w:t>
      </w:r>
      <w:r w:rsidR="00324575">
        <w:rPr>
          <w:rFonts w:ascii="Courier New" w:hAnsi="Courier New" w:cs="Courier New"/>
          <w:sz w:val="26"/>
          <w:szCs w:val="26"/>
        </w:rPr>
        <w:t xml:space="preserve">               </w:t>
      </w:r>
    </w:p>
    <w:p w14:paraId="712DC48E" w14:textId="67B59ABE" w:rsidR="00324575" w:rsidRDefault="002077D9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d</w:t>
      </w:r>
      <w:r w:rsidR="00324575" w:rsidRPr="00324575">
        <w:rPr>
          <w:rFonts w:ascii="Courier New" w:hAnsi="Courier New" w:cs="Courier New"/>
          <w:sz w:val="26"/>
          <w:szCs w:val="26"/>
        </w:rPr>
        <w:t>)Del</w:t>
      </w:r>
      <w:r w:rsidR="001E4260">
        <w:rPr>
          <w:rFonts w:ascii="Courier New" w:hAnsi="Courier New" w:cs="Courier New"/>
          <w:sz w:val="26"/>
          <w:szCs w:val="26"/>
        </w:rPr>
        <w:t>te a Client</w:t>
      </w:r>
      <w:r w:rsidR="007E6EF4">
        <w:rPr>
          <w:rFonts w:ascii="Courier New" w:hAnsi="Courier New" w:cs="Courier New"/>
          <w:sz w:val="26"/>
          <w:szCs w:val="26"/>
        </w:rPr>
        <w:t xml:space="preserve"> Record using a Delete button</w:t>
      </w:r>
      <w:r w:rsidR="00324575" w:rsidRPr="00324575">
        <w:rPr>
          <w:rFonts w:ascii="Courier New" w:hAnsi="Courier New" w:cs="Courier New"/>
          <w:sz w:val="26"/>
          <w:szCs w:val="26"/>
        </w:rPr>
        <w:t xml:space="preserve"> on your view page.</w:t>
      </w:r>
      <w:r w:rsidR="006C2C86">
        <w:rPr>
          <w:rFonts w:ascii="Courier New" w:hAnsi="Courier New" w:cs="Courier New"/>
          <w:sz w:val="26"/>
          <w:szCs w:val="26"/>
        </w:rPr>
        <w:t xml:space="preserve">                                                   20</w:t>
      </w:r>
      <w:r w:rsidR="00324575">
        <w:rPr>
          <w:rFonts w:ascii="Courier New" w:hAnsi="Courier New" w:cs="Courier New"/>
          <w:sz w:val="26"/>
          <w:szCs w:val="26"/>
        </w:rPr>
        <w:t xml:space="preserve">                                        </w:t>
      </w:r>
      <w:r w:rsidR="005F2BFA">
        <w:rPr>
          <w:rFonts w:ascii="Courier New" w:hAnsi="Courier New" w:cs="Courier New"/>
          <w:sz w:val="26"/>
          <w:szCs w:val="26"/>
        </w:rPr>
        <w:t xml:space="preserve">            </w:t>
      </w:r>
    </w:p>
    <w:p w14:paraId="03DA72BA" w14:textId="01DA31EC" w:rsidR="006C2C86" w:rsidRDefault="002077D9" w:rsidP="006C2C86">
      <w:pPr>
        <w:pBdr>
          <w:bottom w:val="single" w:sz="12" w:space="1" w:color="auto"/>
        </w:pBd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e</w:t>
      </w:r>
      <w:r w:rsidR="00324575" w:rsidRPr="00324575">
        <w:rPr>
          <w:rFonts w:ascii="Courier New" w:hAnsi="Courier New" w:cs="Courier New"/>
          <w:sz w:val="26"/>
          <w:szCs w:val="26"/>
        </w:rPr>
        <w:t>)</w:t>
      </w:r>
      <w:r w:rsidR="006C2C86" w:rsidRPr="006C2C86">
        <w:rPr>
          <w:rFonts w:ascii="Courier New" w:hAnsi="Courier New" w:cs="Courier New"/>
          <w:sz w:val="26"/>
          <w:szCs w:val="26"/>
        </w:rPr>
        <w:t xml:space="preserve"> </w:t>
      </w:r>
      <w:r w:rsidR="007E6EF4">
        <w:rPr>
          <w:rFonts w:ascii="Courier New" w:hAnsi="Courier New" w:cs="Courier New"/>
          <w:sz w:val="26"/>
          <w:szCs w:val="26"/>
        </w:rPr>
        <w:t>Use BootStrap Library</w:t>
      </w:r>
      <w:r w:rsidR="006C2C86" w:rsidRPr="00324575">
        <w:rPr>
          <w:rFonts w:ascii="Courier New" w:hAnsi="Courier New" w:cs="Courier New"/>
          <w:sz w:val="26"/>
          <w:szCs w:val="26"/>
        </w:rPr>
        <w:t xml:space="preserve"> and create separate DAO class for Crud operations.</w:t>
      </w:r>
      <w:r w:rsidR="00324575" w:rsidRPr="00324575">
        <w:rPr>
          <w:rFonts w:ascii="Courier New" w:hAnsi="Courier New" w:cs="Courier New"/>
          <w:sz w:val="26"/>
          <w:szCs w:val="26"/>
        </w:rPr>
        <w:t>Try to create separate methods for all crud operations.</w:t>
      </w:r>
      <w:r w:rsidR="006C2C86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                              </w:t>
      </w:r>
      <w:r w:rsidR="007E6EF4">
        <w:rPr>
          <w:rFonts w:ascii="Courier New" w:hAnsi="Courier New" w:cs="Courier New"/>
          <w:sz w:val="26"/>
          <w:szCs w:val="26"/>
        </w:rPr>
        <w:t xml:space="preserve">             </w:t>
      </w:r>
      <w:r>
        <w:rPr>
          <w:rFonts w:ascii="Courier New" w:hAnsi="Courier New" w:cs="Courier New"/>
          <w:sz w:val="26"/>
          <w:szCs w:val="26"/>
        </w:rPr>
        <w:t xml:space="preserve"> 3</w:t>
      </w:r>
      <w:r w:rsidR="006C2C86">
        <w:rPr>
          <w:rFonts w:ascii="Courier New" w:hAnsi="Courier New" w:cs="Courier New"/>
          <w:sz w:val="26"/>
          <w:szCs w:val="26"/>
        </w:rPr>
        <w:t>0</w:t>
      </w:r>
    </w:p>
    <w:p w14:paraId="7A000F9C" w14:textId="6F63DF09" w:rsidR="00D027BE" w:rsidRDefault="00D027BE" w:rsidP="006C2C86">
      <w:pPr>
        <w:rPr>
          <w:rFonts w:ascii="Courier New" w:hAnsi="Courier New" w:cs="Courier New"/>
          <w:sz w:val="26"/>
          <w:szCs w:val="26"/>
        </w:rPr>
      </w:pPr>
    </w:p>
    <w:p w14:paraId="657056C6" w14:textId="270E0AB6" w:rsidR="00D027BE" w:rsidRDefault="00D027BE" w:rsidP="006C2C86">
      <w:pPr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</w:pPr>
      <w:r w:rsidRPr="00D027BE"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  <w:t>Client Class</w:t>
      </w:r>
    </w:p>
    <w:p w14:paraId="60BDAF4C" w14:textId="67FAE5E0" w:rsidR="00D027BE" w:rsidRDefault="00D027BE" w:rsidP="006C2C86">
      <w:pPr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</w:pPr>
    </w:p>
    <w:p w14:paraId="73F5BCB0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com.shipping_Company.model;</w:t>
      </w:r>
    </w:p>
    <w:p w14:paraId="355496A3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23B7DF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14:paraId="3A519285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//client variables </w:t>
      </w:r>
    </w:p>
    <w:p w14:paraId="666ECE1B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clientID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E5E130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FCC02F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5AB6E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itemShipped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E8B6F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dateShipped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9348D8" w14:textId="6477AA0D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dateReceived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5D9088" w14:textId="5DC3A5A3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//constructor </w:t>
      </w:r>
    </w:p>
    <w:p w14:paraId="2C7EAEEA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Client(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itemShipped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dateShipped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dateReceived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090414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EE282A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clientID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clientID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87B63D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719FA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5C612A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itemShipped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itemShipped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085DD4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dateShipped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dateShipped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CF73BC" w14:textId="2EC73243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dateReceived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dateReceived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97D288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748012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623C7C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//getters and setters </w:t>
      </w:r>
    </w:p>
    <w:p w14:paraId="5BB723F5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getClientID() {</w:t>
      </w:r>
    </w:p>
    <w:p w14:paraId="1BEB4FB7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clientID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A3DBFE" w14:textId="2AE002DE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3B481C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setClientID(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4A33C9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clientID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clientID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59D502" w14:textId="6EDABFE9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4D633A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72E47612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FBAF77" w14:textId="59012F80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87296B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4CC8C3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BEA0FA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32833F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E1B4FF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getContact() {</w:t>
      </w:r>
    </w:p>
    <w:p w14:paraId="53E95B73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662930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46EB2E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B92E42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setContact(String </w:t>
      </w:r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307F35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8CD6F1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1EA85B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2D6581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getItemShipped() {</w:t>
      </w:r>
    </w:p>
    <w:p w14:paraId="369BD36A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itemShipped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0A6346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8F3F23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75D8DC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setItemShipped(String </w:t>
      </w:r>
      <w:r>
        <w:rPr>
          <w:rFonts w:ascii="Consolas" w:hAnsi="Consolas" w:cs="Consolas"/>
          <w:color w:val="6A3E3E"/>
          <w:sz w:val="20"/>
          <w:szCs w:val="20"/>
        </w:rPr>
        <w:t>itemShipped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0D6422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itemShipped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itemShipped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761FD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07077D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B74BC9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getDateReceived() {</w:t>
      </w:r>
    </w:p>
    <w:p w14:paraId="40E31DC9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dateReceived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FA7199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E4E2A9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D82C55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setDateReceived(String </w:t>
      </w:r>
      <w:r>
        <w:rPr>
          <w:rFonts w:ascii="Consolas" w:hAnsi="Consolas" w:cs="Consolas"/>
          <w:color w:val="6A3E3E"/>
          <w:sz w:val="20"/>
          <w:szCs w:val="20"/>
        </w:rPr>
        <w:t>dateReceived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29A8E6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dateReceived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dateReceived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7FE6DA" w14:textId="1D882408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861D06" w14:textId="3EB4388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getDateShipped()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dateShipped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144CD8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D4AFE4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setDateShipped(String </w:t>
      </w:r>
      <w:r>
        <w:rPr>
          <w:rFonts w:ascii="Consolas" w:hAnsi="Consolas" w:cs="Consolas"/>
          <w:color w:val="6A3E3E"/>
          <w:sz w:val="20"/>
          <w:szCs w:val="20"/>
        </w:rPr>
        <w:t>dateShipped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6CAB39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dateShipped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dateShipped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F18B0A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6FD699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888EDD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Client() {</w:t>
      </w:r>
    </w:p>
    <w:p w14:paraId="26DD81B0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C508C4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13EE1A27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6E0091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//toString method </w:t>
      </w:r>
    </w:p>
    <w:p w14:paraId="07188F93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448A629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021B4FBC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"Client [clientID="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clientID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contact="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itemShipped="</w:t>
      </w:r>
    </w:p>
    <w:p w14:paraId="6CCE94CB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itemShipped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dateReceived="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dateReceived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dateShipped="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dateShipped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1B73C" w14:textId="3C6D170B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2F7FBE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447B1B" w14:textId="77777777" w:rsidR="00D027BE" w:rsidRDefault="00D027BE" w:rsidP="00D027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51B877" w14:textId="77777777" w:rsidR="00D027BE" w:rsidRPr="00D027BE" w:rsidRDefault="00D027BE" w:rsidP="006C2C86">
      <w:pPr>
        <w:rPr>
          <w:rFonts w:ascii="Courier New" w:hAnsi="Courier New" w:cs="Courier New"/>
          <w:sz w:val="26"/>
          <w:szCs w:val="26"/>
        </w:rPr>
      </w:pPr>
    </w:p>
    <w:p w14:paraId="6444ECD2" w14:textId="63CAB2C1" w:rsidR="009C4709" w:rsidRDefault="009C4709" w:rsidP="006C2C86">
      <w:pPr>
        <w:pBdr>
          <w:bottom w:val="single" w:sz="6" w:space="1" w:color="auto"/>
        </w:pBdr>
        <w:rPr>
          <w:rFonts w:ascii="Courier New" w:hAnsi="Courier New" w:cs="Courier New"/>
          <w:sz w:val="26"/>
          <w:szCs w:val="26"/>
        </w:rPr>
      </w:pPr>
    </w:p>
    <w:p w14:paraId="63475779" w14:textId="42F3A3E9" w:rsidR="009C4709" w:rsidRDefault="009C4709" w:rsidP="006C2C86">
      <w:pPr>
        <w:rPr>
          <w:rFonts w:ascii="Courier New" w:hAnsi="Courier New" w:cs="Courier New"/>
          <w:sz w:val="26"/>
          <w:szCs w:val="26"/>
        </w:rPr>
      </w:pPr>
    </w:p>
    <w:p w14:paraId="08968E73" w14:textId="4019CAA7" w:rsidR="000B6AB3" w:rsidRDefault="000B6AB3" w:rsidP="006C2C86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38803159" w14:textId="28F20484" w:rsidR="000B6AB3" w:rsidRDefault="000B6AB3" w:rsidP="006C2C86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67A405FB" w14:textId="77777777" w:rsidR="000B6AB3" w:rsidRDefault="000B6AB3" w:rsidP="006C2C86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</w:p>
    <w:p w14:paraId="17E3EB27" w14:textId="12E37945" w:rsidR="009C4709" w:rsidRPr="009C4709" w:rsidRDefault="009C4709" w:rsidP="006C2C86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 w:rsidRPr="009C4709">
        <w:rPr>
          <w:rFonts w:ascii="Courier New" w:hAnsi="Courier New" w:cs="Courier New"/>
          <w:b/>
          <w:bCs/>
          <w:sz w:val="26"/>
          <w:szCs w:val="26"/>
          <w:u w:val="single"/>
        </w:rPr>
        <w:lastRenderedPageBreak/>
        <w:t>ClientDao.java</w:t>
      </w:r>
    </w:p>
    <w:p w14:paraId="58503CF1" w14:textId="193EC710" w:rsidR="009C4709" w:rsidRDefault="009C4709" w:rsidP="006C2C86">
      <w:pPr>
        <w:rPr>
          <w:rFonts w:ascii="Courier New" w:hAnsi="Courier New" w:cs="Courier New"/>
          <w:sz w:val="26"/>
          <w:szCs w:val="26"/>
        </w:rPr>
      </w:pPr>
    </w:p>
    <w:p w14:paraId="1E424FFE" w14:textId="304ADD42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>package com.shipping_Company.model;</w:t>
      </w:r>
    </w:p>
    <w:p w14:paraId="71038296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>import java.sql.Connection;</w:t>
      </w:r>
    </w:p>
    <w:p w14:paraId="2EB5A0FD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>import java.sql.DriverManager;</w:t>
      </w:r>
    </w:p>
    <w:p w14:paraId="08EDE45A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>import java.sql.ResultSet;</w:t>
      </w:r>
    </w:p>
    <w:p w14:paraId="295E0D64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>import java.sql.SQLException;</w:t>
      </w:r>
    </w:p>
    <w:p w14:paraId="18346DC0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>import java.util.ArrayList;</w:t>
      </w:r>
    </w:p>
    <w:p w14:paraId="2E343967" w14:textId="4316ECBE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>import java.util.List;</w:t>
      </w:r>
    </w:p>
    <w:p w14:paraId="248AE502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>import com.mysql.jdbc.PreparedStatement;</w:t>
      </w:r>
    </w:p>
    <w:p w14:paraId="7F80473A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>import com.mysql.jdbc.Statement;</w:t>
      </w:r>
    </w:p>
    <w:p w14:paraId="7739838A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09029C96" w14:textId="11799F1F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>public class ClientDao {</w:t>
      </w:r>
    </w:p>
    <w:p w14:paraId="443DD266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  <w:t>//get Connection method</w:t>
      </w:r>
    </w:p>
    <w:p w14:paraId="0A9101A4" w14:textId="1A8659B5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public Connection getConnection() throws SQLException{</w:t>
      </w:r>
    </w:p>
    <w:p w14:paraId="77F898F6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//mysql database connection details</w:t>
      </w:r>
    </w:p>
    <w:p w14:paraId="171111E7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String url = "jdbc:mysql://127.0.0.1:3306/shippingcompany";</w:t>
      </w:r>
    </w:p>
    <w:p w14:paraId="04E87A34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String user = "root";</w:t>
      </w:r>
    </w:p>
    <w:p w14:paraId="7CA4314B" w14:textId="2F2C4155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String pwd = "sumanthRAJU1998";</w:t>
      </w:r>
    </w:p>
    <w:p w14:paraId="30EF057E" w14:textId="4FD325C8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Connection con = null ;</w:t>
      </w:r>
    </w:p>
    <w:p w14:paraId="5CB281BF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//database connectivity code</w:t>
      </w:r>
    </w:p>
    <w:p w14:paraId="7415E2FF" w14:textId="725D4391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try {</w:t>
      </w:r>
    </w:p>
    <w:p w14:paraId="06B23545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Class. forName("com.mysql.jdbc.Driver");</w:t>
      </w:r>
    </w:p>
    <w:p w14:paraId="7DB24971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con = DriverManager.getConnection(url,user,pwd);</w:t>
      </w:r>
    </w:p>
    <w:p w14:paraId="2C98E739" w14:textId="7EF610AD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System.out.println("connection sucessfull !!!");</w:t>
      </w:r>
    </w:p>
    <w:p w14:paraId="5D1E2DA0" w14:textId="40EAB88E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</w:t>
      </w:r>
    </w:p>
    <w:p w14:paraId="69D10EB2" w14:textId="07B6F53C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catch(ClassNotFoundException e){</w:t>
      </w:r>
    </w:p>
    <w:p w14:paraId="37523616" w14:textId="10EAA384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e.printStackTrace();</w:t>
      </w:r>
    </w:p>
    <w:p w14:paraId="3D3DFEBB" w14:textId="148FB295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</w:t>
      </w:r>
    </w:p>
    <w:p w14:paraId="0E621032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return con;</w:t>
      </w:r>
    </w:p>
    <w:p w14:paraId="631413D8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144A42D4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</w:t>
      </w:r>
    </w:p>
    <w:p w14:paraId="7FF26E11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</w:p>
    <w:p w14:paraId="12758514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417F1054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674940AF" w14:textId="67C2B75F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lastRenderedPageBreak/>
        <w:tab/>
      </w:r>
      <w:r w:rsidRPr="009C4709">
        <w:rPr>
          <w:rFonts w:ascii="Courier New" w:hAnsi="Courier New" w:cs="Courier New"/>
          <w:sz w:val="26"/>
          <w:szCs w:val="26"/>
        </w:rPr>
        <w:tab/>
        <w:t>public int insertRec(Client cl) throws SQLException {</w:t>
      </w:r>
    </w:p>
    <w:p w14:paraId="33D524CF" w14:textId="3401AF06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Connection con = getConnection();</w:t>
      </w:r>
    </w:p>
    <w:p w14:paraId="12F1DC31" w14:textId="089EDBD5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</w:p>
    <w:p w14:paraId="7CF4803D" w14:textId="3FA44828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String sql = "insert into clients (clientID,name,contact, itemShipped, dateShipped ,dateReceived) values(?,?,?,?,?,?)";</w:t>
      </w:r>
    </w:p>
    <w:p w14:paraId="5A804F53" w14:textId="1C70EB3E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int status = 0;</w:t>
      </w:r>
    </w:p>
    <w:p w14:paraId="076FFD85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try {</w:t>
      </w:r>
    </w:p>
    <w:p w14:paraId="6E5D8D0A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PreparedStatement pstmt = (PreparedStatement) con.prepareStatement(sql);</w:t>
      </w:r>
    </w:p>
    <w:p w14:paraId="15F89B8B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5EB1EFA5" w14:textId="32FD72A8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pstmt.setInt(1, cl.getClientID());</w:t>
      </w:r>
    </w:p>
    <w:p w14:paraId="18DE1DE0" w14:textId="4024554C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pstmt.setString(2, cl.getName());</w:t>
      </w:r>
    </w:p>
    <w:p w14:paraId="0065D8E7" w14:textId="4CE91C46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pstmt.setString(3, cl.getContact());</w:t>
      </w:r>
    </w:p>
    <w:p w14:paraId="2953BE48" w14:textId="25EE9734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pstmt.setString(4, cl.getItemShipped());</w:t>
      </w:r>
    </w:p>
    <w:p w14:paraId="79D11209" w14:textId="4D2B5D56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pstmt.setString(5, cl.getDateShipped());</w:t>
      </w:r>
    </w:p>
    <w:p w14:paraId="7B16CC11" w14:textId="13A895F8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pstmt.setString(6, cl.getDateReceived());</w:t>
      </w:r>
    </w:p>
    <w:p w14:paraId="349FA3F5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status = pstmt.executeUpdate();</w:t>
      </w:r>
    </w:p>
    <w:p w14:paraId="6B61CA8A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2A33D1AF" w14:textId="458E09E2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if (status &gt; 0) {</w:t>
      </w:r>
    </w:p>
    <w:p w14:paraId="14BB7B1C" w14:textId="751E052E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System.out.println("Record Inserted Successfully!!!");</w:t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</w:t>
      </w:r>
    </w:p>
    <w:p w14:paraId="776EA102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78A2113E" w14:textId="1BB9AD00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else {</w:t>
      </w:r>
    </w:p>
    <w:p w14:paraId="7C7C642B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System.out.println("Try Again!");</w:t>
      </w:r>
    </w:p>
    <w:p w14:paraId="4B1BAE25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</w:t>
      </w:r>
    </w:p>
    <w:p w14:paraId="7FF4AA43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6834D0F6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 catch (SQLException e) {</w:t>
      </w:r>
    </w:p>
    <w:p w14:paraId="4D415AB0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// TODO Auto-generated catch block</w:t>
      </w:r>
    </w:p>
    <w:p w14:paraId="5F40EC4D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e.printStackTrace();</w:t>
      </w:r>
    </w:p>
    <w:p w14:paraId="58B6220F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</w:t>
      </w:r>
    </w:p>
    <w:p w14:paraId="2AC07FE8" w14:textId="3D2E9312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return status;</w:t>
      </w:r>
    </w:p>
    <w:p w14:paraId="35F7C0BF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</w:t>
      </w:r>
    </w:p>
    <w:p w14:paraId="7CAA3494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02F3A832" w14:textId="3ECCEA9D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public List&lt;Client&gt; showAllRec() throws SQLException  {</w:t>
      </w:r>
    </w:p>
    <w:p w14:paraId="58883D29" w14:textId="5651510A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</w:p>
    <w:p w14:paraId="7D9F342C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List&lt;Client&gt; c = new ArrayList&lt;&gt;();</w:t>
      </w:r>
    </w:p>
    <w:p w14:paraId="5FA16A81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1337C03D" w14:textId="73ED7A0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lastRenderedPageBreak/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String sql = "select * from clients";</w:t>
      </w:r>
    </w:p>
    <w:p w14:paraId="3127C702" w14:textId="786F4A10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Connection con = getConnection();</w:t>
      </w:r>
    </w:p>
    <w:p w14:paraId="4DB44763" w14:textId="60793AD3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try {</w:t>
      </w:r>
    </w:p>
    <w:p w14:paraId="257E3340" w14:textId="25D2A9F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Statement stmt = (Statement) con.createStatement();</w:t>
      </w:r>
    </w:p>
    <w:p w14:paraId="6BC6898C" w14:textId="1DCF1F21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ResultSet rs = stmt.executeQuery(sql);</w:t>
      </w:r>
    </w:p>
    <w:p w14:paraId="6990847D" w14:textId="2DEA09E2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while (rs.next()) {</w:t>
      </w:r>
    </w:p>
    <w:p w14:paraId="6837AC3D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Client cl = new Client(rs.getInt(1), rs.getString(2), rs.getString(3), rs.getString(4),</w:t>
      </w:r>
    </w:p>
    <w:p w14:paraId="6D4CFD57" w14:textId="6664785B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rs.getString(5), rs.getString(6));</w:t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c.add(cl);</w:t>
      </w:r>
    </w:p>
    <w:p w14:paraId="3D9FF26F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</w:t>
      </w:r>
    </w:p>
    <w:p w14:paraId="3C2461AB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 catch (SQLException e) {</w:t>
      </w:r>
    </w:p>
    <w:p w14:paraId="5AC3B2B0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// TODO Auto-generated catch block</w:t>
      </w:r>
    </w:p>
    <w:p w14:paraId="20AAF46A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e.printStackTrace();</w:t>
      </w:r>
    </w:p>
    <w:p w14:paraId="596F3E41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</w:t>
      </w:r>
    </w:p>
    <w:p w14:paraId="1BB422DA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return c;</w:t>
      </w:r>
    </w:p>
    <w:p w14:paraId="68A9B380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51581914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</w:t>
      </w:r>
    </w:p>
    <w:p w14:paraId="3BC6FD77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5BF698F8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public int delRecById(int clientId) throws SQLException {</w:t>
      </w:r>
    </w:p>
    <w:p w14:paraId="1E573AA9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137233B3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String sql = "delete from clients where clientID=?";</w:t>
      </w:r>
    </w:p>
    <w:p w14:paraId="1F360663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769FCBD1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int status = 0 ;</w:t>
      </w:r>
    </w:p>
    <w:p w14:paraId="6B5B188B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20C98402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Connection con = getConnection();</w:t>
      </w:r>
    </w:p>
    <w:p w14:paraId="6DDA0FC6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619C10F8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try {</w:t>
      </w:r>
    </w:p>
    <w:p w14:paraId="3B43E59E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36CCAAFA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PreparedStatement pstmt = (PreparedStatement) con.prepareStatement(sql);</w:t>
      </w:r>
    </w:p>
    <w:p w14:paraId="64C804B9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46A008E7" w14:textId="376A2F93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 xml:space="preserve">    pstmt.setInt(1, clientId);</w:t>
      </w:r>
    </w:p>
    <w:p w14:paraId="17F10F0A" w14:textId="7FAFDF2F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 xml:space="preserve">    status = pstmt.executeUpdate();</w:t>
      </w:r>
    </w:p>
    <w:p w14:paraId="033F8E06" w14:textId="1912048A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 xml:space="preserve">    if(status&gt;0) {</w:t>
      </w:r>
    </w:p>
    <w:p w14:paraId="38383893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 xml:space="preserve">    </w:t>
      </w:r>
      <w:r w:rsidRPr="009C4709">
        <w:rPr>
          <w:rFonts w:ascii="Courier New" w:hAnsi="Courier New" w:cs="Courier New"/>
          <w:sz w:val="26"/>
          <w:szCs w:val="26"/>
        </w:rPr>
        <w:tab/>
        <w:t>System.out.println("Record Deleted!");</w:t>
      </w:r>
    </w:p>
    <w:p w14:paraId="5FDF2250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 xml:space="preserve">    }</w:t>
      </w:r>
    </w:p>
    <w:p w14:paraId="07E52A50" w14:textId="6344DC5A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lastRenderedPageBreak/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 xml:space="preserve">    else {</w:t>
      </w:r>
    </w:p>
    <w:p w14:paraId="7D94E832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 xml:space="preserve">    </w:t>
      </w:r>
      <w:r w:rsidRPr="009C4709">
        <w:rPr>
          <w:rFonts w:ascii="Courier New" w:hAnsi="Courier New" w:cs="Courier New"/>
          <w:sz w:val="26"/>
          <w:szCs w:val="26"/>
        </w:rPr>
        <w:tab/>
        <w:t>System.out.println("Please Try Again!");</w:t>
      </w:r>
    </w:p>
    <w:p w14:paraId="549CBBA7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 xml:space="preserve">    }</w:t>
      </w:r>
    </w:p>
    <w:p w14:paraId="080FBE72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 catch (SQLException e) {</w:t>
      </w:r>
    </w:p>
    <w:p w14:paraId="5F09C5AC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// TODO Auto-generated catch block</w:t>
      </w:r>
    </w:p>
    <w:p w14:paraId="14F14269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e.printStackTrace();</w:t>
      </w:r>
    </w:p>
    <w:p w14:paraId="068D7157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</w:t>
      </w:r>
    </w:p>
    <w:p w14:paraId="7B41DD1C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return status;</w:t>
      </w:r>
    </w:p>
    <w:p w14:paraId="28CC7874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4735C897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</w:t>
      </w:r>
    </w:p>
    <w:p w14:paraId="755D2983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4E67D8C2" w14:textId="2875855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public Client getRecById(int curr_id) throws SQLException {</w:t>
      </w:r>
    </w:p>
    <w:p w14:paraId="1306387E" w14:textId="6A03A248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String sql = "select * from clients where clientID=?";</w:t>
      </w:r>
    </w:p>
    <w:p w14:paraId="73973C8D" w14:textId="10EFCC02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Connection con = getConnection();</w:t>
      </w:r>
    </w:p>
    <w:p w14:paraId="341D043A" w14:textId="5A723261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Client cl = null ;</w:t>
      </w:r>
    </w:p>
    <w:p w14:paraId="5837E79B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try {</w:t>
      </w:r>
    </w:p>
    <w:p w14:paraId="73BD0A89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364A12D2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PreparedStatement pstmt = (PreparedStatement) con.prepareStatement(sql);</w:t>
      </w:r>
    </w:p>
    <w:p w14:paraId="52C0CF3D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7C159A96" w14:textId="63C647B4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 xml:space="preserve">    pstmt.setInt(1,curr_id);</w:t>
      </w:r>
    </w:p>
    <w:p w14:paraId="00E8992D" w14:textId="48B9AA85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 xml:space="preserve">    ResultSet rs = pstmt.executeQuery();</w:t>
      </w:r>
    </w:p>
    <w:p w14:paraId="6AB73CE7" w14:textId="15CF79E6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 xml:space="preserve">    if(rs.next()) {</w:t>
      </w:r>
    </w:p>
    <w:p w14:paraId="5CDD33E8" w14:textId="53842E44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 xml:space="preserve">    </w:t>
      </w:r>
      <w:r w:rsidRPr="009C4709">
        <w:rPr>
          <w:rFonts w:ascii="Courier New" w:hAnsi="Courier New" w:cs="Courier New"/>
          <w:sz w:val="26"/>
          <w:szCs w:val="26"/>
        </w:rPr>
        <w:tab/>
        <w:t>cl = new Client(rs.getInt(1),rs.getString(2),rs.getString(3),rs.getString(4),rs.getString(5),rs.getString(6));</w:t>
      </w:r>
    </w:p>
    <w:p w14:paraId="2D1D2413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 xml:space="preserve">    }</w:t>
      </w:r>
    </w:p>
    <w:p w14:paraId="51FDA9BE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0B65CABF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 catch (SQLException e) {</w:t>
      </w:r>
    </w:p>
    <w:p w14:paraId="5B1FCA5E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// TODO Auto-generated catch block</w:t>
      </w:r>
    </w:p>
    <w:p w14:paraId="6DA34ED7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e.printStackTrace();</w:t>
      </w:r>
    </w:p>
    <w:p w14:paraId="2D146E04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</w:t>
      </w:r>
    </w:p>
    <w:p w14:paraId="03CD561D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return cl;</w:t>
      </w:r>
    </w:p>
    <w:p w14:paraId="776D5506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</w:t>
      </w:r>
    </w:p>
    <w:p w14:paraId="3863B3C0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63F3AE3B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public int updateRec(Client updated_clnt,int old_id) throws SQLException {</w:t>
      </w:r>
    </w:p>
    <w:p w14:paraId="166FF357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5FD70547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lastRenderedPageBreak/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//update sql statement based on clientID</w:t>
      </w:r>
    </w:p>
    <w:p w14:paraId="56F2693B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String sql = "update clients set clientID=?,name=?,contact=?,itemShipped=?,dateShipped=?,dateReceived=? where clientID=?";</w:t>
      </w:r>
    </w:p>
    <w:p w14:paraId="2CBBE09D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3EA4BB41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int status = 0 ;</w:t>
      </w:r>
    </w:p>
    <w:p w14:paraId="50B08CBF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201456F4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Connection con = getConnection();</w:t>
      </w:r>
    </w:p>
    <w:p w14:paraId="475880C4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2950CCE6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try {</w:t>
      </w:r>
    </w:p>
    <w:p w14:paraId="1BD16A66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2761768D" w14:textId="3F8924A3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PreparedStatement pstmt = (PreparedStatement) con.prepareStatement(sql);</w:t>
      </w:r>
    </w:p>
    <w:p w14:paraId="67509A65" w14:textId="0B4F4661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pstmt.setInt(1, updated_clnt.getClientID());</w:t>
      </w:r>
    </w:p>
    <w:p w14:paraId="2263C0EF" w14:textId="7B4B9D73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pstmt.setString(2, updated_clnt.getName());</w:t>
      </w:r>
    </w:p>
    <w:p w14:paraId="15A6E109" w14:textId="1EE4370C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pstmt.setString(3, updated_clnt.getContact());</w:t>
      </w:r>
    </w:p>
    <w:p w14:paraId="17522005" w14:textId="34207AFC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pstmt.setString(4, updated_clnt.getItemShipped());</w:t>
      </w:r>
    </w:p>
    <w:p w14:paraId="40A644B8" w14:textId="5D1AF52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pstmt.setString(5, updated_clnt.getDateShipped());</w:t>
      </w:r>
    </w:p>
    <w:p w14:paraId="35E5DF09" w14:textId="6E3BD0AD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pstmt.setString(6, updated_clnt.getDateReceived());</w:t>
      </w:r>
    </w:p>
    <w:p w14:paraId="6F9AA7FE" w14:textId="07C17230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pstmt.setInt(7,old_id);</w:t>
      </w:r>
    </w:p>
    <w:p w14:paraId="75E9BE7A" w14:textId="2346604C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 xml:space="preserve">    status = pstmt.executeUpdate();</w:t>
      </w:r>
    </w:p>
    <w:p w14:paraId="026A5776" w14:textId="5DE91AAD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 xml:space="preserve">    if(status&gt;0) {</w:t>
      </w:r>
    </w:p>
    <w:p w14:paraId="49577FE9" w14:textId="52B13B3C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 xml:space="preserve">    </w:t>
      </w:r>
      <w:r w:rsidRPr="009C4709">
        <w:rPr>
          <w:rFonts w:ascii="Courier New" w:hAnsi="Courier New" w:cs="Courier New"/>
          <w:sz w:val="26"/>
          <w:szCs w:val="26"/>
        </w:rPr>
        <w:tab/>
        <w:t>System.out.println("Record Updated Successfully!");</w:t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 xml:space="preserve">    }</w:t>
      </w:r>
    </w:p>
    <w:p w14:paraId="3CD2DAE5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 xml:space="preserve">    else {</w:t>
      </w:r>
    </w:p>
    <w:p w14:paraId="00246773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0FA15B9B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 xml:space="preserve">    </w:t>
      </w:r>
      <w:r w:rsidRPr="009C4709">
        <w:rPr>
          <w:rFonts w:ascii="Courier New" w:hAnsi="Courier New" w:cs="Courier New"/>
          <w:sz w:val="26"/>
          <w:szCs w:val="26"/>
        </w:rPr>
        <w:tab/>
        <w:t>System.out.println("Please Try Again!");</w:t>
      </w:r>
    </w:p>
    <w:p w14:paraId="3C43FEF6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 xml:space="preserve">    }</w:t>
      </w:r>
    </w:p>
    <w:p w14:paraId="1798E750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5FEE99BD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 catch (SQLException e) {</w:t>
      </w:r>
    </w:p>
    <w:p w14:paraId="5F8CD1E8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// TODO Auto-generated catch block</w:t>
      </w:r>
    </w:p>
    <w:p w14:paraId="385DA0DA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e.printStackTrace();</w:t>
      </w:r>
    </w:p>
    <w:p w14:paraId="7AF0906D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</w:t>
      </w:r>
    </w:p>
    <w:p w14:paraId="79E19F81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return status;</w:t>
      </w:r>
    </w:p>
    <w:p w14:paraId="5FB10615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lastRenderedPageBreak/>
        <w:tab/>
      </w:r>
      <w:r w:rsidRPr="009C4709">
        <w:rPr>
          <w:rFonts w:ascii="Courier New" w:hAnsi="Courier New" w:cs="Courier New"/>
          <w:sz w:val="26"/>
          <w:szCs w:val="26"/>
        </w:rPr>
        <w:tab/>
        <w:t>}</w:t>
      </w:r>
    </w:p>
    <w:p w14:paraId="254334F6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</w:p>
    <w:p w14:paraId="1E539956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082E352A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public int checkRecExist(int id) throws SQLException {</w:t>
      </w:r>
    </w:p>
    <w:p w14:paraId="6FBA3338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int status = 0;</w:t>
      </w:r>
    </w:p>
    <w:p w14:paraId="554BD691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59734FD1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//select query to get record based on clientID</w:t>
      </w:r>
    </w:p>
    <w:p w14:paraId="37C9E848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String sql = "select * from clients where clientID = "+id;</w:t>
      </w:r>
    </w:p>
    <w:p w14:paraId="57E0E673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69F5B0E0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Connection con = getConnection();</w:t>
      </w:r>
    </w:p>
    <w:p w14:paraId="118F7F2F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490EE093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try {</w:t>
      </w:r>
    </w:p>
    <w:p w14:paraId="5ACA5193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1EA85D01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Statement stmt = (Statement) con.createStatement();</w:t>
      </w:r>
    </w:p>
    <w:p w14:paraId="3C04B8B8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1C2F3E04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ResultSet rs = stmt.executeQuery(sql);</w:t>
      </w:r>
    </w:p>
    <w:p w14:paraId="5B6AEAC1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2FBCDD02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if(!rs.isBeforeFirst()) {</w:t>
      </w:r>
    </w:p>
    <w:p w14:paraId="7B7768F8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status = 1;</w:t>
      </w:r>
    </w:p>
    <w:p w14:paraId="2F02EABB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</w:t>
      </w:r>
    </w:p>
    <w:p w14:paraId="1DF3CC7F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2CF8DF55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 catch (SQLException e) {</w:t>
      </w:r>
    </w:p>
    <w:p w14:paraId="629C8662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// TODO Auto-generated catch block</w:t>
      </w:r>
    </w:p>
    <w:p w14:paraId="29DC5AE2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e.printStackTrace();</w:t>
      </w:r>
    </w:p>
    <w:p w14:paraId="05975E8E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</w:t>
      </w:r>
    </w:p>
    <w:p w14:paraId="1B1327E2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return status;</w:t>
      </w:r>
    </w:p>
    <w:p w14:paraId="48EDC8B7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</w:r>
      <w:r w:rsidRPr="009C4709">
        <w:rPr>
          <w:rFonts w:ascii="Courier New" w:hAnsi="Courier New" w:cs="Courier New"/>
          <w:sz w:val="26"/>
          <w:szCs w:val="26"/>
        </w:rPr>
        <w:tab/>
        <w:t>}</w:t>
      </w:r>
    </w:p>
    <w:p w14:paraId="6539F67C" w14:textId="77777777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</w:p>
    <w:p w14:paraId="18677EAA" w14:textId="7BB1E35C" w:rsidR="009C4709" w:rsidRDefault="009C4709" w:rsidP="009C4709">
      <w:pPr>
        <w:pBdr>
          <w:bottom w:val="single" w:sz="6" w:space="1" w:color="auto"/>
        </w:pBdr>
        <w:rPr>
          <w:rFonts w:ascii="Courier New" w:hAnsi="Courier New" w:cs="Courier New"/>
          <w:sz w:val="26"/>
          <w:szCs w:val="26"/>
        </w:rPr>
      </w:pPr>
      <w:r w:rsidRPr="009C4709">
        <w:rPr>
          <w:rFonts w:ascii="Courier New" w:hAnsi="Courier New" w:cs="Courier New"/>
          <w:sz w:val="26"/>
          <w:szCs w:val="26"/>
        </w:rPr>
        <w:tab/>
        <w:t>}</w:t>
      </w:r>
    </w:p>
    <w:p w14:paraId="3E83F09E" w14:textId="3BCD3723" w:rsidR="009C4709" w:rsidRDefault="009C4709" w:rsidP="006C2C86">
      <w:pPr>
        <w:rPr>
          <w:rFonts w:ascii="Courier New" w:hAnsi="Courier New" w:cs="Courier New"/>
          <w:sz w:val="26"/>
          <w:szCs w:val="26"/>
        </w:rPr>
      </w:pPr>
    </w:p>
    <w:p w14:paraId="4AC91594" w14:textId="1F4D9CC5" w:rsidR="009C4709" w:rsidRDefault="009C4709" w:rsidP="006C2C86">
      <w:pPr>
        <w:rPr>
          <w:rFonts w:ascii="Courier New" w:hAnsi="Courier New" w:cs="Courier New"/>
          <w:sz w:val="26"/>
          <w:szCs w:val="26"/>
        </w:rPr>
      </w:pPr>
    </w:p>
    <w:p w14:paraId="7F83E869" w14:textId="027802DA" w:rsidR="009C4709" w:rsidRDefault="009C4709" w:rsidP="006C2C86">
      <w:pPr>
        <w:rPr>
          <w:rFonts w:ascii="Courier New" w:hAnsi="Courier New" w:cs="Courier New"/>
          <w:sz w:val="26"/>
          <w:szCs w:val="26"/>
        </w:rPr>
      </w:pPr>
    </w:p>
    <w:p w14:paraId="51121EAA" w14:textId="3F2F45D0" w:rsidR="009C4709" w:rsidRDefault="009C4709" w:rsidP="006C2C86">
      <w:pPr>
        <w:rPr>
          <w:rFonts w:ascii="Courier New" w:hAnsi="Courier New" w:cs="Courier New"/>
          <w:sz w:val="26"/>
          <w:szCs w:val="26"/>
        </w:rPr>
      </w:pPr>
    </w:p>
    <w:p w14:paraId="1396162E" w14:textId="7FDD9F79" w:rsidR="009C4709" w:rsidRDefault="009C4709" w:rsidP="006C2C86">
      <w:pPr>
        <w:rPr>
          <w:rFonts w:ascii="Courier New" w:hAnsi="Courier New" w:cs="Courier New"/>
          <w:sz w:val="26"/>
          <w:szCs w:val="26"/>
        </w:rPr>
      </w:pPr>
    </w:p>
    <w:p w14:paraId="743BF112" w14:textId="3A9C3327" w:rsidR="009C4709" w:rsidRDefault="009C4709" w:rsidP="006C2C86">
      <w:pPr>
        <w:rPr>
          <w:rFonts w:ascii="Courier New" w:hAnsi="Courier New" w:cs="Courier New"/>
          <w:sz w:val="26"/>
          <w:szCs w:val="26"/>
        </w:rPr>
      </w:pPr>
    </w:p>
    <w:p w14:paraId="15634380" w14:textId="1C21414C" w:rsidR="009C4709" w:rsidRDefault="009C4709" w:rsidP="006C2C86">
      <w:pPr>
        <w:rPr>
          <w:rFonts w:ascii="Courier New" w:hAnsi="Courier New" w:cs="Courier New"/>
          <w:sz w:val="26"/>
          <w:szCs w:val="26"/>
        </w:rPr>
      </w:pPr>
    </w:p>
    <w:p w14:paraId="42D2B223" w14:textId="2808C507" w:rsidR="009C4709" w:rsidRDefault="009C4709" w:rsidP="006C2C86">
      <w:pPr>
        <w:rPr>
          <w:rFonts w:ascii="Courier New" w:hAnsi="Courier New" w:cs="Courier New"/>
          <w:sz w:val="26"/>
          <w:szCs w:val="26"/>
        </w:rPr>
      </w:pPr>
    </w:p>
    <w:p w14:paraId="737B6EFD" w14:textId="615DCAC2" w:rsidR="009C4709" w:rsidRDefault="009C4709" w:rsidP="006C2C86">
      <w:pPr>
        <w:rPr>
          <w:rFonts w:ascii="Courier New" w:hAnsi="Courier New" w:cs="Courier New"/>
          <w:sz w:val="26"/>
          <w:szCs w:val="26"/>
        </w:rPr>
      </w:pPr>
    </w:p>
    <w:p w14:paraId="66384F36" w14:textId="1943C98C" w:rsidR="009C4709" w:rsidRDefault="009C4709" w:rsidP="006C2C86">
      <w:pPr>
        <w:rPr>
          <w:rFonts w:ascii="Courier New" w:hAnsi="Courier New" w:cs="Courier New"/>
          <w:sz w:val="26"/>
          <w:szCs w:val="26"/>
        </w:rPr>
      </w:pPr>
    </w:p>
    <w:p w14:paraId="15F8EE42" w14:textId="77777777" w:rsidR="009C4709" w:rsidRDefault="009C4709" w:rsidP="006C2C86">
      <w:pPr>
        <w:rPr>
          <w:rFonts w:ascii="Courier New" w:hAnsi="Courier New" w:cs="Courier New"/>
          <w:sz w:val="26"/>
          <w:szCs w:val="26"/>
        </w:rPr>
      </w:pPr>
    </w:p>
    <w:p w14:paraId="6F6C0501" w14:textId="3A433D21" w:rsidR="009C4709" w:rsidRPr="009C4709" w:rsidRDefault="009C4709" w:rsidP="006C2C86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 w:rsidRPr="009C4709">
        <w:rPr>
          <w:rFonts w:ascii="Courier New" w:hAnsi="Courier New" w:cs="Courier New"/>
          <w:b/>
          <w:bCs/>
          <w:sz w:val="26"/>
          <w:szCs w:val="26"/>
          <w:u w:val="single"/>
        </w:rPr>
        <w:t>ClientServlet.java</w:t>
      </w:r>
    </w:p>
    <w:p w14:paraId="408CEB76" w14:textId="7931EADA" w:rsidR="009C4709" w:rsidRDefault="009C4709" w:rsidP="006C2C86">
      <w:pPr>
        <w:rPr>
          <w:rFonts w:ascii="Courier New" w:hAnsi="Courier New" w:cs="Courier New"/>
          <w:sz w:val="26"/>
          <w:szCs w:val="26"/>
        </w:rPr>
      </w:pPr>
    </w:p>
    <w:p w14:paraId="5D6C919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com.shipping_Company.model;</w:t>
      </w:r>
    </w:p>
    <w:p w14:paraId="291A5E2B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9B6B50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2C70D825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14:paraId="0020D57E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14:paraId="06AAF24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671D6DC7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09474A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14:paraId="5200CD5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14:paraId="03D1FBA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14:paraId="29AF7A2D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14:paraId="4BEEE1A5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14:paraId="265353DB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14:paraId="65C4B506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61976C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FAE7D2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C9C381C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Servlet implementation class ClientServlet</w:t>
      </w:r>
    </w:p>
    <w:p w14:paraId="50215553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9D3321C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3637A9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14:paraId="09021FEC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318F45D3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6076861E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E041E4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HttpServlet#HttpServlet()</w:t>
      </w:r>
    </w:p>
    <w:p w14:paraId="3F09E9B9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A5841E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ClientServlet() {</w:t>
      </w:r>
    </w:p>
    <w:p w14:paraId="26E664F6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BC0403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1AF2CE5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FE2C521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B187E9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AB7D879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HttpServlet#doGet(HttpServletRequest request, HttpServletResponse response)</w:t>
      </w:r>
    </w:p>
    <w:p w14:paraId="59F88A33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EDAA41D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14:paraId="14D6C15B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DC48B37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1D7793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811DE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14:paraId="4D64855A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5C9926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.getServletPath();</w:t>
      </w:r>
    </w:p>
    <w:p w14:paraId="0F6C1D46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ABD16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78E6257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5FADB3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977CD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"/display"</w:t>
      </w:r>
      <w:r>
        <w:rPr>
          <w:rFonts w:ascii="Consolas" w:hAnsi="Consolas" w:cs="Consolas"/>
          <w:color w:val="000000"/>
          <w:sz w:val="20"/>
          <w:szCs w:val="20"/>
        </w:rPr>
        <w:t>:{</w:t>
      </w:r>
    </w:p>
    <w:p w14:paraId="679E76D6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41EB73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display(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F27059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CCCA71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0A7F2F2A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4C411721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"/insert"</w:t>
      </w:r>
      <w:r>
        <w:rPr>
          <w:rFonts w:ascii="Consolas" w:hAnsi="Consolas" w:cs="Consolas"/>
          <w:color w:val="000000"/>
          <w:sz w:val="20"/>
          <w:szCs w:val="20"/>
        </w:rPr>
        <w:t>:{</w:t>
      </w:r>
    </w:p>
    <w:p w14:paraId="782121A7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50D9D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insert(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B802F3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55DF9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70AB3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64DEEE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"/edit"</w:t>
      </w:r>
      <w:r>
        <w:rPr>
          <w:rFonts w:ascii="Consolas" w:hAnsi="Consolas" w:cs="Consolas"/>
          <w:color w:val="000000"/>
          <w:sz w:val="20"/>
          <w:szCs w:val="20"/>
        </w:rPr>
        <w:t>:{</w:t>
      </w:r>
    </w:p>
    <w:p w14:paraId="4CC91FA9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D07002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editRec(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65DFDC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49BA50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7D5C2A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458D93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"/delete"</w:t>
      </w:r>
      <w:r>
        <w:rPr>
          <w:rFonts w:ascii="Consolas" w:hAnsi="Consolas" w:cs="Consolas"/>
          <w:color w:val="000000"/>
          <w:sz w:val="20"/>
          <w:szCs w:val="20"/>
        </w:rPr>
        <w:t>:{</w:t>
      </w:r>
    </w:p>
    <w:p w14:paraId="2E5523D5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4C7DA5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delete(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7CDF8E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9948C3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895C8C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B03C6E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"/update"</w:t>
      </w:r>
      <w:r>
        <w:rPr>
          <w:rFonts w:ascii="Consolas" w:hAnsi="Consolas" w:cs="Consolas"/>
          <w:color w:val="000000"/>
          <w:sz w:val="20"/>
          <w:szCs w:val="20"/>
        </w:rPr>
        <w:t>:{</w:t>
      </w:r>
    </w:p>
    <w:p w14:paraId="6C0B0C12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DAECA5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B57B8A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5131E0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F348ED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:{</w:t>
      </w:r>
    </w:p>
    <w:p w14:paraId="01416AD1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AB88AD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"Please enter a valid Url!!!!!"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A729E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FEFB5B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FD7845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FBE155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0053CB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9B6B62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73738A3B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28AEE66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upd_id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"upd_id"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E8875D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upd_name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"upd_name"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9DB91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upd_contact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"upd_contact"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D3DF42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upd_getShippedItem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"upd_getShippedItem"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28D0B3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upd_getDateShipped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"upd_getDateShipped"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DB482E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upd_getDateReceived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"upd_getDateReceived"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6CEECB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11B2AB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old_id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"old_id"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002A8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 </w:t>
      </w:r>
      <w:r>
        <w:rPr>
          <w:rFonts w:ascii="Consolas" w:hAnsi="Consolas" w:cs="Consolas"/>
          <w:color w:val="6A3E3E"/>
          <w:sz w:val="20"/>
          <w:szCs w:val="20"/>
        </w:rPr>
        <w:t>updated_emp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Client(</w:t>
      </w:r>
      <w:r>
        <w:rPr>
          <w:rFonts w:ascii="Consolas" w:hAnsi="Consolas" w:cs="Consolas"/>
          <w:color w:val="6A3E3E"/>
          <w:sz w:val="20"/>
          <w:szCs w:val="20"/>
        </w:rPr>
        <w:t>upd_id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upd_name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upd_contact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upd_getShippedItem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upd_getDateShipped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upd_getDateReceived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6D5AA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ClientDao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ClientDao();</w:t>
      </w:r>
    </w:p>
    <w:p w14:paraId="673BCD66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43B152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F68CE0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upd_id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old_id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875167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4AC90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.checkRecExist(</w:t>
      </w:r>
      <w:r>
        <w:rPr>
          <w:rFonts w:ascii="Consolas" w:hAnsi="Consolas" w:cs="Consolas"/>
          <w:color w:val="6A3E3E"/>
          <w:sz w:val="20"/>
          <w:szCs w:val="20"/>
        </w:rPr>
        <w:t>upd_id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105331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54335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3841DDA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51E13C17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CB11D3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77B2D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58144D6D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EB235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B7AB27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012DDC40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673800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.updateRec(</w:t>
      </w:r>
      <w:r>
        <w:rPr>
          <w:rFonts w:ascii="Consolas" w:hAnsi="Consolas" w:cs="Consolas"/>
          <w:color w:val="6A3E3E"/>
          <w:sz w:val="20"/>
          <w:szCs w:val="20"/>
        </w:rPr>
        <w:t>updated_emp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old_id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DC2D0C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B8EA8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3B09BCE5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7FA0693D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F25760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0ECE6C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11E930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2BBC1E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.getWriter(); </w:t>
      </w:r>
    </w:p>
    <w:p w14:paraId="48DC910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"Client Id already exist"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0B4BA5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5DA506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90B5F6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A195F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6F028795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F18461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455D4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ClientDao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ClientDao();</w:t>
      </w:r>
    </w:p>
    <w:p w14:paraId="0D18823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cl_id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"cl_id"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047BFDD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9832E3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E511BE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.delRecById(</w:t>
      </w:r>
      <w:r>
        <w:rPr>
          <w:rFonts w:ascii="Consolas" w:hAnsi="Consolas" w:cs="Consolas"/>
          <w:color w:val="6A3E3E"/>
          <w:sz w:val="20"/>
          <w:szCs w:val="20"/>
        </w:rPr>
        <w:t>cl_id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6A81A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CBAD82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75CC39AD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36CD9FCE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78625A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61D93B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D791A9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FBE971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37873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4B29CB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8EF7F0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editRec(HttpServletRequest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3FCA6597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2A83390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cl_curr_id</w:t>
      </w:r>
      <w:r>
        <w:rPr>
          <w:rFonts w:ascii="Consolas" w:hAnsi="Consolas" w:cs="Consolas"/>
          <w:color w:val="000000"/>
          <w:sz w:val="20"/>
          <w:szCs w:val="20"/>
        </w:rPr>
        <w:t xml:space="preserve"> 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"cl_id"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CEEFC2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D0B427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ClientDao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ClientDao();</w:t>
      </w:r>
    </w:p>
    <w:p w14:paraId="0B9C0B5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6CEEC2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info of client to be edited in cl by calling getRwcById method of ClientDao</w:t>
      </w:r>
    </w:p>
    <w:p w14:paraId="7A1091F7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BCBCEB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A87DE1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.getRecById(</w:t>
      </w:r>
      <w:r>
        <w:rPr>
          <w:rFonts w:ascii="Consolas" w:hAnsi="Consolas" w:cs="Consolas"/>
          <w:color w:val="6A3E3E"/>
          <w:sz w:val="20"/>
          <w:szCs w:val="20"/>
        </w:rPr>
        <w:t>cl_curr_id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F1F9E6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0CF29A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32C3D623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1DFACE8A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D24519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B19610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14:paraId="01D6D6A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F69626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clntToBeUpdated which stores client record to be updated</w:t>
      </w:r>
    </w:p>
    <w:p w14:paraId="73EAE77A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"clntToBeUpdated"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15BF2297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9ECAA7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//previous id of client</w:t>
      </w:r>
    </w:p>
    <w:p w14:paraId="46D153AA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"old_id"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cl_curr_id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6783894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3677E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2A00FF"/>
          <w:sz w:val="20"/>
          <w:szCs w:val="20"/>
        </w:rPr>
        <w:t>"update.jsp"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A2D693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0E905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C3D8E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660A4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14:paraId="74A66F75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00ED7E3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7CE705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B79691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 parameters coming from form </w:t>
      </w:r>
    </w:p>
    <w:p w14:paraId="4C17F3CB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"cl_id"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DF098A6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B0450B" w14:textId="487CE66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"cl_name"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2EE192" w14:textId="7A9FD801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"cl_contact"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857BC3" w14:textId="07F70346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item_shipped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"item_shipped"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844436" w14:textId="523E6C9A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date_shipped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"date_shipped"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1A505A" w14:textId="2A45522C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date_received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"date_received"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894B4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client obj with data</w:t>
      </w:r>
    </w:p>
    <w:p w14:paraId="1381A33E" w14:textId="406E2F3C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item_shipped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date_shipped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date_received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692561" w14:textId="7A89A2D5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ClientDao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ClientDao();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7F8A56" w14:textId="31C3CEE9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5EABF9C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C5B09D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.checkRecExist(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157B49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2769EC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4F668CA2" w14:textId="536B949F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2DF0A1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7518CA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1C450874" w14:textId="61316CE1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62026A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035FCC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.insertRec(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7ECCE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88ACAA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2754C64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7A488249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BB368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28F886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D2E7B9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.getWriter(); </w:t>
      </w:r>
    </w:p>
    <w:p w14:paraId="5F10832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"Client Id already exist"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783DB3D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7E80DD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225F9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BB3F97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 IOException {</w:t>
      </w:r>
    </w:p>
    <w:p w14:paraId="6F833BC0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89821EC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A01418" w14:textId="0D38B45A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2FBAC0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ClientDao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ClientDao();</w:t>
      </w:r>
    </w:p>
    <w:p w14:paraId="5A1C5661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2AA02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List&lt;Client&gt; </w:t>
      </w:r>
      <w:r>
        <w:rPr>
          <w:rFonts w:ascii="Consolas" w:hAnsi="Consolas" w:cs="Consolas"/>
          <w:color w:val="6A3E3E"/>
          <w:sz w:val="20"/>
          <w:szCs w:val="20"/>
        </w:rPr>
        <w:t>clientList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4FCF7D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D7D2E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clientList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.showAllRec();</w:t>
      </w:r>
    </w:p>
    <w:p w14:paraId="6CC23E8E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E6C39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19EAA1B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28B1BEBB" w14:textId="6F9E237E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0E6D4E" w14:textId="3A3D49D2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878A92" w14:textId="5C45D734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"clientList"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clientList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1D1C44" w14:textId="7E5DBE8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2A00FF"/>
          <w:sz w:val="20"/>
          <w:szCs w:val="20"/>
        </w:rPr>
        <w:t>"display.jsp"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AEB93F" w14:textId="6D36EFE5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0592D6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7DED343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HttpServlet#doPost(HttpServletRequest request, HttpServletResponse response)</w:t>
      </w:r>
    </w:p>
    <w:p w14:paraId="1A5BA209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863EDF0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14:paraId="3CABF2A5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B88715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doGet(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7108CC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6B4D0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77EED9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0B96FF" w14:textId="09D914E0" w:rsidR="009C4709" w:rsidRDefault="009C4709" w:rsidP="006C2C86">
      <w:pPr>
        <w:pBdr>
          <w:bottom w:val="single" w:sz="12" w:space="1" w:color="auto"/>
        </w:pBdr>
        <w:rPr>
          <w:rFonts w:ascii="Courier New" w:hAnsi="Courier New" w:cs="Courier New"/>
          <w:sz w:val="26"/>
          <w:szCs w:val="26"/>
        </w:rPr>
      </w:pPr>
    </w:p>
    <w:p w14:paraId="019EA362" w14:textId="3DEE9CB3" w:rsidR="009C4709" w:rsidRDefault="009C4709" w:rsidP="006C2C86">
      <w:pPr>
        <w:rPr>
          <w:rFonts w:ascii="Courier New" w:hAnsi="Courier New" w:cs="Courier New"/>
          <w:sz w:val="26"/>
          <w:szCs w:val="26"/>
        </w:rPr>
      </w:pPr>
    </w:p>
    <w:p w14:paraId="05FE5E6B" w14:textId="40CC5E1C" w:rsidR="009C4709" w:rsidRDefault="009C4709" w:rsidP="006C2C86">
      <w:pPr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</w:pPr>
      <w:r w:rsidRPr="009C4709"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  <w:t>Display.jsp</w:t>
      </w:r>
    </w:p>
    <w:p w14:paraId="7B431D54" w14:textId="58C91274" w:rsidR="009C4709" w:rsidRDefault="009C4709" w:rsidP="006C2C86">
      <w:pPr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</w:pPr>
    </w:p>
    <w:p w14:paraId="4236C327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49E97C0B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D4899C6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"java.util.*,com.shipping_Company.model.*"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5400A5D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4DA4591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AB6C7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6E0D0A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F72EB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6E53A8" w14:textId="0801A03A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"https://maxcdn.bootstrapcdn.com/bootstrap/4.0.0/css/bootstrap.min.css"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8C3C6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7F72C1" w14:textId="416C84D9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62204C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0FE2E44E" w14:textId="7B314003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List&lt;Client&gt; clients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(List) session.getAttribute(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"clientList"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5D50FE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FD4EA73" w14:textId="2B71A25C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0FE3B7D" w14:textId="416E7339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table-striped"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"5px solid"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A92AF9C" w14:textId="4547165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Client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Item Shippes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Shipped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Received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867A760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0B8CCE1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1001FF4" w14:textId="5330F021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(Client b: clients){   </w:t>
      </w:r>
    </w:p>
    <w:p w14:paraId="4CD694D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out.print(</w:t>
      </w:r>
      <w:r>
        <w:rPr>
          <w:rFonts w:ascii="Consolas" w:hAnsi="Consolas" w:cs="Consolas"/>
          <w:color w:val="2A00FF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sz w:val="20"/>
          <w:szCs w:val="20"/>
        </w:rPr>
        <w:t>+b.getClientID()+</w:t>
      </w:r>
      <w:r>
        <w:rPr>
          <w:rFonts w:ascii="Consolas" w:hAnsi="Consolas" w:cs="Consolas"/>
          <w:color w:val="2A00FF"/>
          <w:sz w:val="20"/>
          <w:szCs w:val="20"/>
        </w:rPr>
        <w:t>"&lt;/td&gt; &lt;td&gt;"</w:t>
      </w:r>
      <w:r>
        <w:rPr>
          <w:rFonts w:ascii="Consolas" w:hAnsi="Consolas" w:cs="Consolas"/>
          <w:color w:val="000000"/>
          <w:sz w:val="20"/>
          <w:szCs w:val="20"/>
        </w:rPr>
        <w:t>+b.getName()+</w:t>
      </w:r>
      <w:r>
        <w:rPr>
          <w:rFonts w:ascii="Consolas" w:hAnsi="Consolas" w:cs="Consolas"/>
          <w:color w:val="2A00FF"/>
          <w:sz w:val="20"/>
          <w:szCs w:val="20"/>
        </w:rPr>
        <w:t>"&lt;/td&gt; &lt;td&gt;"</w:t>
      </w:r>
      <w:r>
        <w:rPr>
          <w:rFonts w:ascii="Consolas" w:hAnsi="Consolas" w:cs="Consolas"/>
          <w:color w:val="000000"/>
          <w:sz w:val="20"/>
          <w:szCs w:val="20"/>
        </w:rPr>
        <w:t>+b.getContact()+</w:t>
      </w:r>
      <w:r>
        <w:rPr>
          <w:rFonts w:ascii="Consolas" w:hAnsi="Consolas" w:cs="Consolas"/>
          <w:color w:val="2A00FF"/>
          <w:sz w:val="20"/>
          <w:szCs w:val="20"/>
        </w:rPr>
        <w:t>"&lt;/td&gt; &lt;td&gt;"</w:t>
      </w:r>
      <w:r>
        <w:rPr>
          <w:rFonts w:ascii="Consolas" w:hAnsi="Consolas" w:cs="Consolas"/>
          <w:color w:val="000000"/>
          <w:sz w:val="20"/>
          <w:szCs w:val="20"/>
        </w:rPr>
        <w:t>+b.getItemShipped()+</w:t>
      </w:r>
      <w:r>
        <w:rPr>
          <w:rFonts w:ascii="Consolas" w:hAnsi="Consolas" w:cs="Consolas"/>
          <w:color w:val="2A00FF"/>
          <w:sz w:val="20"/>
          <w:szCs w:val="20"/>
        </w:rPr>
        <w:t>"&lt;/td&gt; &lt;td&gt;"</w:t>
      </w:r>
      <w:r>
        <w:rPr>
          <w:rFonts w:ascii="Consolas" w:hAnsi="Consolas" w:cs="Consolas"/>
          <w:color w:val="000000"/>
          <w:sz w:val="20"/>
          <w:szCs w:val="20"/>
        </w:rPr>
        <w:t>+b.getDateShipped()+</w:t>
      </w:r>
      <w:r>
        <w:rPr>
          <w:rFonts w:ascii="Consolas" w:hAnsi="Consolas" w:cs="Consolas"/>
          <w:color w:val="2A00FF"/>
          <w:sz w:val="20"/>
          <w:szCs w:val="20"/>
        </w:rPr>
        <w:t>"&lt;/td&gt;  &lt;td&gt;"</w:t>
      </w:r>
      <w:r>
        <w:rPr>
          <w:rFonts w:ascii="Consolas" w:hAnsi="Consolas" w:cs="Consolas"/>
          <w:color w:val="000000"/>
          <w:sz w:val="20"/>
          <w:szCs w:val="20"/>
        </w:rPr>
        <w:t>+b.getDateReceived()+</w:t>
      </w:r>
      <w:r>
        <w:rPr>
          <w:rFonts w:ascii="Consolas" w:hAnsi="Consolas" w:cs="Consolas"/>
          <w:color w:val="2A00FF"/>
          <w:sz w:val="20"/>
          <w:szCs w:val="20"/>
        </w:rPr>
        <w:t>"&lt;/td&gt;  &lt;td&gt;&lt;a class='btn btn-primary' href='edit?b_id="</w:t>
      </w:r>
      <w:r>
        <w:rPr>
          <w:rFonts w:ascii="Consolas" w:hAnsi="Consolas" w:cs="Consolas"/>
          <w:color w:val="000000"/>
          <w:sz w:val="20"/>
          <w:szCs w:val="20"/>
        </w:rPr>
        <w:t>+b.getClientID()+</w:t>
      </w:r>
      <w:r>
        <w:rPr>
          <w:rFonts w:ascii="Consolas" w:hAnsi="Consolas" w:cs="Consolas"/>
          <w:color w:val="2A00FF"/>
          <w:sz w:val="20"/>
          <w:szCs w:val="20"/>
        </w:rPr>
        <w:t>"' role='button'&gt;Update&lt;/a&gt;&lt;/td&gt; &lt;td&gt;&lt;a class='btn btn-primary' href='delete?b_id="</w:t>
      </w:r>
      <w:r>
        <w:rPr>
          <w:rFonts w:ascii="Consolas" w:hAnsi="Consolas" w:cs="Consolas"/>
          <w:color w:val="000000"/>
          <w:sz w:val="20"/>
          <w:szCs w:val="20"/>
        </w:rPr>
        <w:t>+b.getClientID()+</w:t>
      </w:r>
      <w:r>
        <w:rPr>
          <w:rFonts w:ascii="Consolas" w:hAnsi="Consolas" w:cs="Consolas"/>
          <w:color w:val="2A00FF"/>
          <w:sz w:val="20"/>
          <w:szCs w:val="20"/>
        </w:rPr>
        <w:t>"' role='button'&gt;Delete&lt;/a&gt;&lt;/td&gt;  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BD7B6B" w14:textId="19025AE2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1134A44C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0AEE7A8" w14:textId="0A6559E9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0F9F672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7021CB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8CD534B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'insert.jsp'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NEW Client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01495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466D04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D5DE8F" w14:textId="675095BF" w:rsidR="009C4709" w:rsidRPr="009C4709" w:rsidRDefault="009C4709" w:rsidP="009C4709">
      <w:pPr>
        <w:rPr>
          <w:rFonts w:ascii="Courier New" w:hAnsi="Courier New" w:cs="Courier New"/>
          <w:sz w:val="26"/>
          <w:szCs w:val="26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D8A14D" w14:textId="623DAAA6" w:rsidR="009C4709" w:rsidRDefault="009C4709" w:rsidP="006C2C86">
      <w:pPr>
        <w:pBdr>
          <w:bottom w:val="single" w:sz="12" w:space="1" w:color="auto"/>
        </w:pBdr>
        <w:rPr>
          <w:rFonts w:ascii="Courier New" w:hAnsi="Courier New" w:cs="Courier New"/>
          <w:sz w:val="26"/>
          <w:szCs w:val="26"/>
        </w:rPr>
      </w:pPr>
    </w:p>
    <w:p w14:paraId="72C89E02" w14:textId="1656EBB8" w:rsidR="009C4709" w:rsidRDefault="009C4709" w:rsidP="006C2C86">
      <w:pPr>
        <w:pBdr>
          <w:bottom w:val="single" w:sz="12" w:space="1" w:color="auto"/>
        </w:pBdr>
        <w:rPr>
          <w:rFonts w:ascii="Courier New" w:hAnsi="Courier New" w:cs="Courier New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F9DA279" wp14:editId="525C9796">
            <wp:extent cx="5943600" cy="3540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B3CC" w14:textId="65CB1395" w:rsidR="009C4709" w:rsidRPr="009C4709" w:rsidRDefault="009C4709" w:rsidP="006C2C86">
      <w:pPr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</w:pPr>
    </w:p>
    <w:p w14:paraId="3ABB23CE" w14:textId="153D23C6" w:rsidR="009C4709" w:rsidRPr="009C4709" w:rsidRDefault="009C4709" w:rsidP="006C2C86">
      <w:pPr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</w:pPr>
      <w:r w:rsidRPr="009C4709"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  <w:t>Insert.jsp</w:t>
      </w:r>
    </w:p>
    <w:p w14:paraId="672061F1" w14:textId="77777777" w:rsidR="00537398" w:rsidRDefault="00537398" w:rsidP="006C2C86">
      <w:pPr>
        <w:rPr>
          <w:rFonts w:ascii="Courier New" w:hAnsi="Courier New" w:cs="Courier New"/>
          <w:sz w:val="26"/>
          <w:szCs w:val="26"/>
        </w:rPr>
      </w:pPr>
    </w:p>
    <w:p w14:paraId="65B4F8B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AB6A8B9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C73A109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AF5E2A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063CB3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5372DE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6AB8AB" w14:textId="45586669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Insert Client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3B4212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"https://maxcdn.bootstrapcdn.com/bootstrap/4.0.0/css/bootstrap.min.css"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62B77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24D45B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F35A2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"insert"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D6AC16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col-sm-5"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94B611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"cl_id"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Client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6195722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Client 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5308C9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8E6382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8C4639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col-sm-5"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6EC3F0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"cl_name"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Client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5F8FC0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"cl_name"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"cl_name"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Client 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81A901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17A0CB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</w:p>
    <w:p w14:paraId="7B807A0A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col-sm-5"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D6B9DD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"cl_contact"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Client Contact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A4F9D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"cl_contact"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"cl_contact"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Client Contact"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612CEC1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92ADC9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821D28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col-sm-5"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96956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"item_shipped"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Item Shipped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EF77A0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"item_shipped"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"item_shipped"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Item Shipped"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0CD06B8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87B9A1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5E927D5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col-sm-5"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AA081E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"date_shipped"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Shipped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065CC3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"date_shipped"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"date_shipped"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Date Shipped"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921740A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6D7D3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A6ABD0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col-sm-5"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E22847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"date_received"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Received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30263A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"date_received"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"date_received"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Date Received"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837516C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3B4140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54303BF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F3ABE0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158305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503E11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3A69F7B4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"display.jsp"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to display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509307" w14:textId="77777777" w:rsidR="009C4709" w:rsidRDefault="009C4709" w:rsidP="009C470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121E54" w14:textId="4E68017B" w:rsidR="00537398" w:rsidRDefault="009C4709" w:rsidP="009C470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0DAFA4" w14:textId="3317E5E5" w:rsidR="009C4709" w:rsidRDefault="009C4709" w:rsidP="009C4709">
      <w:pPr>
        <w:rPr>
          <w:rFonts w:ascii="Consolas" w:hAnsi="Consolas" w:cs="Consolas"/>
          <w:color w:val="008080"/>
          <w:sz w:val="20"/>
          <w:szCs w:val="20"/>
        </w:rPr>
      </w:pPr>
    </w:p>
    <w:p w14:paraId="36DB4853" w14:textId="73041071" w:rsidR="009C4709" w:rsidRDefault="009C4709" w:rsidP="009C4709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DF7A733" wp14:editId="2F96F132">
            <wp:extent cx="5943600" cy="622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5EF8" w14:textId="77777777" w:rsidR="00537398" w:rsidRDefault="00537398" w:rsidP="006C2C86">
      <w:pPr>
        <w:rPr>
          <w:rFonts w:ascii="Courier New" w:hAnsi="Courier New" w:cs="Courier New"/>
          <w:sz w:val="26"/>
          <w:szCs w:val="26"/>
        </w:rPr>
      </w:pPr>
    </w:p>
    <w:p w14:paraId="22A243DC" w14:textId="77777777" w:rsidR="00537398" w:rsidRDefault="00537398" w:rsidP="006C2C86">
      <w:pPr>
        <w:rPr>
          <w:rFonts w:ascii="Courier New" w:hAnsi="Courier New" w:cs="Courier New"/>
          <w:sz w:val="26"/>
          <w:szCs w:val="26"/>
        </w:rPr>
      </w:pPr>
    </w:p>
    <w:p w14:paraId="46121AC0" w14:textId="77777777" w:rsidR="00537398" w:rsidRDefault="00537398" w:rsidP="006C2C86">
      <w:pPr>
        <w:rPr>
          <w:rFonts w:ascii="Courier New" w:hAnsi="Courier New" w:cs="Courier New"/>
          <w:sz w:val="26"/>
          <w:szCs w:val="26"/>
        </w:rPr>
      </w:pPr>
    </w:p>
    <w:p w14:paraId="3F990AB2" w14:textId="63973B76" w:rsidR="00537398" w:rsidRDefault="009C4709" w:rsidP="006C2C86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112FEC9" wp14:editId="3D899EA0">
            <wp:extent cx="5943600" cy="3570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07D1" w14:textId="5D25B09F" w:rsidR="009C4709" w:rsidRDefault="009C4709" w:rsidP="006C2C86">
      <w:pPr>
        <w:pBdr>
          <w:bottom w:val="single" w:sz="6" w:space="1" w:color="auto"/>
        </w:pBdr>
        <w:rPr>
          <w:rFonts w:ascii="Courier New" w:hAnsi="Courier New" w:cs="Courier New"/>
          <w:sz w:val="26"/>
          <w:szCs w:val="26"/>
        </w:rPr>
      </w:pPr>
    </w:p>
    <w:p w14:paraId="64F89D55" w14:textId="30B8C422" w:rsidR="009C4709" w:rsidRDefault="009C4709" w:rsidP="006C2C86">
      <w:pPr>
        <w:rPr>
          <w:rFonts w:ascii="Courier New" w:hAnsi="Courier New" w:cs="Courier New"/>
          <w:sz w:val="26"/>
          <w:szCs w:val="26"/>
        </w:rPr>
      </w:pPr>
    </w:p>
    <w:p w14:paraId="3B4928AA" w14:textId="00A9D336" w:rsidR="009C4709" w:rsidRDefault="009C4709" w:rsidP="006C2C86">
      <w:pPr>
        <w:rPr>
          <w:rFonts w:ascii="Courier New" w:hAnsi="Courier New" w:cs="Courier New"/>
          <w:sz w:val="26"/>
          <w:szCs w:val="26"/>
        </w:rPr>
      </w:pPr>
    </w:p>
    <w:p w14:paraId="0E185CBE" w14:textId="4808436B" w:rsidR="009C4709" w:rsidRDefault="001E111A" w:rsidP="006C2C86">
      <w:pPr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</w:pPr>
      <w:r w:rsidRPr="001E111A"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  <w:t>Update.jsp</w:t>
      </w:r>
    </w:p>
    <w:p w14:paraId="000F481A" w14:textId="654DB3F5" w:rsidR="001E111A" w:rsidRDefault="001E111A" w:rsidP="006C2C86">
      <w:pPr>
        <w:rPr>
          <w:rFonts w:ascii="Courier New" w:hAnsi="Courier New" w:cs="Courier New"/>
          <w:b/>
          <w:bCs/>
          <w:i/>
          <w:iCs/>
          <w:sz w:val="26"/>
          <w:szCs w:val="26"/>
          <w:u w:val="single"/>
        </w:rPr>
      </w:pPr>
    </w:p>
    <w:p w14:paraId="087F9BFB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28F8F7A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88003FF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226552E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"com.shipping_Company.model.*"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39EB62D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ABFCED7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6ED690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2A1E98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E45D40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Client 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A244A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"https://maxcdn.bootstrapcdn.com/bootstrap/4.0.0/css/bootstrap.min.css"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AEDBA9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082B0B" w14:textId="35FBC650" w:rsidR="001E111A" w:rsidRDefault="001E111A" w:rsidP="00960E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682C1A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1F709287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Client client = (Client)session.getAttribute(</w:t>
      </w:r>
      <w:r>
        <w:rPr>
          <w:rFonts w:ascii="Consolas" w:hAnsi="Consolas" w:cs="Consolas"/>
          <w:color w:val="2A00FF"/>
          <w:sz w:val="20"/>
          <w:szCs w:val="20"/>
        </w:rPr>
        <w:t>"clntToBeUpdated"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B1F78C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7279AC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CB27DB8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8DEB8F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92C67C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D54E80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col-sm-5"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315AF9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"upd_id"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Client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C7BA718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"upd_id"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Client 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client.getClientID()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C63D1B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22F22C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B1791E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col-sm-5"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806CC2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"upd_name"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Client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DD927CB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"upd_name"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Client 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"upd_name"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client.getName()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D85E00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9B1C3D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971BE9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16ABFD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col-sm-5"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D0C36E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"upd_contact"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Client Contact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DE6277B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"upd_contact"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Client Contact"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"upd_contact"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client.getContact()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856F54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0CB498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790534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C9A1DD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col-sm-5"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"upd_getShippedItem"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Item Shipped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0536C6F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"upd_getShippedItem"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Item Shipped"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"upd_getShippedItem"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client.getItemShipped()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73AD4D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CC27AE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1B2DB5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B53705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col-sm-5"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0C927D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"upd_getDateShipped"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Shipped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75C6674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"upd_getDateShipped"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Date Shipped"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"upd_getDateShipped"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client.getDateShipped()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D34DF3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626401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A3569A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 col-sm-5"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3E1C6D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"upd_getDateReceived"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Received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2D54A35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"upd_getDateReceived"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Date Received"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"upd_getDateReceived"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client.getDateReceived()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8C871B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927E4F5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877628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CC866B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4D7EF5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0C2670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B2B81AF" w14:textId="77777777" w:rsidR="001E111A" w:rsidRDefault="001E111A" w:rsidP="001E11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FDA5C7" w14:textId="01988F4F" w:rsidR="001E111A" w:rsidRDefault="001E111A" w:rsidP="001E111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BE6FC3" w14:textId="28D2702C" w:rsidR="001E111A" w:rsidRDefault="001E111A" w:rsidP="001E111A">
      <w:pPr>
        <w:rPr>
          <w:rFonts w:ascii="Consolas" w:hAnsi="Consolas" w:cs="Consolas"/>
          <w:color w:val="008080"/>
          <w:sz w:val="20"/>
          <w:szCs w:val="20"/>
        </w:rPr>
      </w:pPr>
    </w:p>
    <w:p w14:paraId="2C260F3E" w14:textId="65596BB2" w:rsidR="001E111A" w:rsidRDefault="001D0ECC" w:rsidP="001E111A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F88D2B3" wp14:editId="5BC838AD">
            <wp:extent cx="5943600" cy="46508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0789" cy="465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68BA" w14:textId="430F71F9" w:rsidR="001D0ECC" w:rsidRDefault="001D0ECC" w:rsidP="001E111A">
      <w:pPr>
        <w:rPr>
          <w:rFonts w:ascii="Courier New" w:hAnsi="Courier New" w:cs="Courier New"/>
          <w:sz w:val="26"/>
          <w:szCs w:val="26"/>
        </w:rPr>
      </w:pPr>
    </w:p>
    <w:p w14:paraId="4DAC7008" w14:textId="2176BCEB" w:rsidR="000F20F7" w:rsidRPr="001E111A" w:rsidRDefault="000F20F7" w:rsidP="001E111A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AFTER DELETE </w:t>
      </w:r>
      <w:r>
        <w:rPr>
          <w:noProof/>
        </w:rPr>
        <w:drawing>
          <wp:inline distT="0" distB="0" distL="0" distR="0" wp14:anchorId="1D3A3714" wp14:editId="301198D0">
            <wp:extent cx="5943600" cy="2527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0F7" w:rsidRPr="001E111A" w:rsidSect="00194441">
      <w:headerReference w:type="default" r:id="rId15"/>
      <w:footerReference w:type="default" r:id="rId16"/>
      <w:pgSz w:w="12240" w:h="15840"/>
      <w:pgMar w:top="1080" w:right="1440" w:bottom="1440" w:left="14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CCDEE" w14:textId="77777777" w:rsidR="00BC0C8D" w:rsidRDefault="00BC0C8D" w:rsidP="00554A73">
      <w:r>
        <w:separator/>
      </w:r>
    </w:p>
  </w:endnote>
  <w:endnote w:type="continuationSeparator" w:id="0">
    <w:p w14:paraId="21D4CF83" w14:textId="77777777" w:rsidR="00BC0C8D" w:rsidRDefault="00BC0C8D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576"/>
    </w:tblGrid>
    <w:tr w:rsidR="00821FF4" w14:paraId="369D588A" w14:textId="77777777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14:paraId="5BC1D88C" w14:textId="77777777" w:rsidR="00821FF4" w:rsidRPr="00554A73" w:rsidRDefault="00821FF4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2014 LAMBTON COLLEGE IN TORONTO</w:t>
          </w:r>
        </w:p>
      </w:tc>
    </w:tr>
  </w:tbl>
  <w:p w14:paraId="4D5A6C44" w14:textId="77777777" w:rsidR="00821FF4" w:rsidRDefault="00821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5297E" w14:textId="77777777" w:rsidR="00BC0C8D" w:rsidRDefault="00BC0C8D" w:rsidP="00554A73">
      <w:r>
        <w:separator/>
      </w:r>
    </w:p>
  </w:footnote>
  <w:footnote w:type="continuationSeparator" w:id="0">
    <w:p w14:paraId="06E0C87D" w14:textId="77777777" w:rsidR="00BC0C8D" w:rsidRDefault="00BC0C8D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821FF4" w14:paraId="5F4DC46D" w14:textId="77777777" w:rsidTr="00194441">
      <w:trPr>
        <w:trHeight w:val="897"/>
      </w:trPr>
      <w:tc>
        <w:tcPr>
          <w:tcW w:w="4788" w:type="dxa"/>
        </w:tcPr>
        <w:p w14:paraId="4824B7B2" w14:textId="77777777" w:rsidR="00821FF4" w:rsidRDefault="00821FF4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4FC0DE23" wp14:editId="3516B603">
                <wp:extent cx="1743075" cy="692582"/>
                <wp:effectExtent l="0" t="0" r="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43A7F105" w14:textId="77777777" w:rsidR="00821FF4" w:rsidRDefault="00821FF4" w:rsidP="004862EA">
          <w:pPr>
            <w:pStyle w:val="Header"/>
            <w:jc w:val="center"/>
            <w:rPr>
              <w:i/>
              <w:sz w:val="32"/>
              <w:szCs w:val="32"/>
            </w:rPr>
          </w:pPr>
          <w:r w:rsidRPr="004862EA">
            <w:rPr>
              <w:i/>
              <w:sz w:val="32"/>
              <w:szCs w:val="32"/>
            </w:rPr>
            <w:t>CSD</w:t>
          </w:r>
          <w:r>
            <w:rPr>
              <w:i/>
              <w:sz w:val="32"/>
              <w:szCs w:val="32"/>
            </w:rPr>
            <w:t>_4464</w:t>
          </w:r>
          <w:r w:rsidR="007D1758">
            <w:rPr>
              <w:i/>
              <w:sz w:val="32"/>
              <w:szCs w:val="32"/>
            </w:rPr>
            <w:t>_3</w:t>
          </w:r>
        </w:p>
        <w:p w14:paraId="1CD62B74" w14:textId="77777777" w:rsidR="00821FF4" w:rsidRPr="00554A73" w:rsidRDefault="00821FF4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Java Programming</w:t>
          </w:r>
        </w:p>
      </w:tc>
    </w:tr>
  </w:tbl>
  <w:p w14:paraId="457567C8" w14:textId="77777777" w:rsidR="00821FF4" w:rsidRDefault="00821FF4">
    <w:pPr>
      <w:pStyle w:val="Header"/>
    </w:pPr>
  </w:p>
  <w:p w14:paraId="441B49DC" w14:textId="77777777" w:rsidR="00821FF4" w:rsidRDefault="00821F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A1438"/>
    <w:multiLevelType w:val="hybridMultilevel"/>
    <w:tmpl w:val="61E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A4E64"/>
    <w:multiLevelType w:val="hybridMultilevel"/>
    <w:tmpl w:val="319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NDM3MLc0Mja0MDRV0lEKTi0uzszPAykwrAUAJNr6PCwAAAA="/>
  </w:docVars>
  <w:rsids>
    <w:rsidRoot w:val="004862EA"/>
    <w:rsid w:val="0000725E"/>
    <w:rsid w:val="00007E55"/>
    <w:rsid w:val="00020A16"/>
    <w:rsid w:val="000210E1"/>
    <w:rsid w:val="00024A76"/>
    <w:rsid w:val="0004750C"/>
    <w:rsid w:val="00055B3C"/>
    <w:rsid w:val="00061926"/>
    <w:rsid w:val="000A1232"/>
    <w:rsid w:val="000B6AB3"/>
    <w:rsid w:val="000D398F"/>
    <w:rsid w:val="000E5198"/>
    <w:rsid w:val="000F20F7"/>
    <w:rsid w:val="00101AE5"/>
    <w:rsid w:val="00144ACF"/>
    <w:rsid w:val="001454BE"/>
    <w:rsid w:val="0015256C"/>
    <w:rsid w:val="00154BA5"/>
    <w:rsid w:val="00194441"/>
    <w:rsid w:val="00194CE7"/>
    <w:rsid w:val="00195A3B"/>
    <w:rsid w:val="001A546A"/>
    <w:rsid w:val="001A5566"/>
    <w:rsid w:val="001B5B7A"/>
    <w:rsid w:val="001B727B"/>
    <w:rsid w:val="001C6B85"/>
    <w:rsid w:val="001D0798"/>
    <w:rsid w:val="001D0ECC"/>
    <w:rsid w:val="001D264A"/>
    <w:rsid w:val="001D4016"/>
    <w:rsid w:val="001D6DB1"/>
    <w:rsid w:val="001E111A"/>
    <w:rsid w:val="001E4260"/>
    <w:rsid w:val="001E4C0E"/>
    <w:rsid w:val="001F515A"/>
    <w:rsid w:val="002077D9"/>
    <w:rsid w:val="002277B3"/>
    <w:rsid w:val="002310D3"/>
    <w:rsid w:val="00234C2E"/>
    <w:rsid w:val="0023508E"/>
    <w:rsid w:val="0024398B"/>
    <w:rsid w:val="00245A1C"/>
    <w:rsid w:val="00265247"/>
    <w:rsid w:val="00282C34"/>
    <w:rsid w:val="00297EF1"/>
    <w:rsid w:val="002A665F"/>
    <w:rsid w:val="002B2D1F"/>
    <w:rsid w:val="002C3660"/>
    <w:rsid w:val="002F1E40"/>
    <w:rsid w:val="00304A37"/>
    <w:rsid w:val="00316028"/>
    <w:rsid w:val="00317362"/>
    <w:rsid w:val="00324575"/>
    <w:rsid w:val="00332817"/>
    <w:rsid w:val="00351D7A"/>
    <w:rsid w:val="00357E4A"/>
    <w:rsid w:val="003813A6"/>
    <w:rsid w:val="003A0FD4"/>
    <w:rsid w:val="003A63C3"/>
    <w:rsid w:val="003B2E70"/>
    <w:rsid w:val="003B6A75"/>
    <w:rsid w:val="0040049C"/>
    <w:rsid w:val="00444363"/>
    <w:rsid w:val="004472E0"/>
    <w:rsid w:val="004862EA"/>
    <w:rsid w:val="004B32C7"/>
    <w:rsid w:val="004E007E"/>
    <w:rsid w:val="004E6FE7"/>
    <w:rsid w:val="004E702E"/>
    <w:rsid w:val="004F2B9C"/>
    <w:rsid w:val="00537398"/>
    <w:rsid w:val="00554A73"/>
    <w:rsid w:val="0055595A"/>
    <w:rsid w:val="0056589F"/>
    <w:rsid w:val="00567A14"/>
    <w:rsid w:val="00592713"/>
    <w:rsid w:val="005A75F8"/>
    <w:rsid w:val="005B0B00"/>
    <w:rsid w:val="005D7755"/>
    <w:rsid w:val="005E0EA8"/>
    <w:rsid w:val="005F2BFA"/>
    <w:rsid w:val="00640536"/>
    <w:rsid w:val="00662E85"/>
    <w:rsid w:val="00677E4C"/>
    <w:rsid w:val="00680CD7"/>
    <w:rsid w:val="00686AC8"/>
    <w:rsid w:val="006A1ECF"/>
    <w:rsid w:val="006B317A"/>
    <w:rsid w:val="006C17BF"/>
    <w:rsid w:val="006C2C86"/>
    <w:rsid w:val="006D2B33"/>
    <w:rsid w:val="006E66F8"/>
    <w:rsid w:val="00732B5E"/>
    <w:rsid w:val="00735B11"/>
    <w:rsid w:val="00762CE2"/>
    <w:rsid w:val="00781173"/>
    <w:rsid w:val="007827DB"/>
    <w:rsid w:val="0079052F"/>
    <w:rsid w:val="007D1758"/>
    <w:rsid w:val="007E6EF4"/>
    <w:rsid w:val="007F4B79"/>
    <w:rsid w:val="00814A35"/>
    <w:rsid w:val="00821FF4"/>
    <w:rsid w:val="00832B69"/>
    <w:rsid w:val="00833B02"/>
    <w:rsid w:val="0084132E"/>
    <w:rsid w:val="008456B2"/>
    <w:rsid w:val="00851A5E"/>
    <w:rsid w:val="008912E9"/>
    <w:rsid w:val="008A490D"/>
    <w:rsid w:val="00901048"/>
    <w:rsid w:val="00941654"/>
    <w:rsid w:val="00960ED9"/>
    <w:rsid w:val="00962843"/>
    <w:rsid w:val="0098711D"/>
    <w:rsid w:val="009A159C"/>
    <w:rsid w:val="009C4709"/>
    <w:rsid w:val="009D3018"/>
    <w:rsid w:val="009F35DF"/>
    <w:rsid w:val="009F37D9"/>
    <w:rsid w:val="00A04B8E"/>
    <w:rsid w:val="00A04CDE"/>
    <w:rsid w:val="00A45864"/>
    <w:rsid w:val="00A50707"/>
    <w:rsid w:val="00A54165"/>
    <w:rsid w:val="00AE6DE1"/>
    <w:rsid w:val="00AF0074"/>
    <w:rsid w:val="00B073D0"/>
    <w:rsid w:val="00B1585F"/>
    <w:rsid w:val="00B34B9C"/>
    <w:rsid w:val="00B622AD"/>
    <w:rsid w:val="00B642AA"/>
    <w:rsid w:val="00B652FB"/>
    <w:rsid w:val="00B82241"/>
    <w:rsid w:val="00B83D23"/>
    <w:rsid w:val="00B93A44"/>
    <w:rsid w:val="00BC0C8D"/>
    <w:rsid w:val="00C0037D"/>
    <w:rsid w:val="00C30DAA"/>
    <w:rsid w:val="00C33CF9"/>
    <w:rsid w:val="00C341C2"/>
    <w:rsid w:val="00C6625E"/>
    <w:rsid w:val="00C93470"/>
    <w:rsid w:val="00CB4304"/>
    <w:rsid w:val="00CB4C2C"/>
    <w:rsid w:val="00CC2B8B"/>
    <w:rsid w:val="00CE0DFC"/>
    <w:rsid w:val="00D00484"/>
    <w:rsid w:val="00D02040"/>
    <w:rsid w:val="00D027BE"/>
    <w:rsid w:val="00D20D88"/>
    <w:rsid w:val="00D30DE1"/>
    <w:rsid w:val="00D3568C"/>
    <w:rsid w:val="00D3749F"/>
    <w:rsid w:val="00D86569"/>
    <w:rsid w:val="00D9276B"/>
    <w:rsid w:val="00D9747F"/>
    <w:rsid w:val="00DD111F"/>
    <w:rsid w:val="00DE2C24"/>
    <w:rsid w:val="00DE3031"/>
    <w:rsid w:val="00DF0C8D"/>
    <w:rsid w:val="00E11A1E"/>
    <w:rsid w:val="00E15AC3"/>
    <w:rsid w:val="00E222FD"/>
    <w:rsid w:val="00E2700C"/>
    <w:rsid w:val="00E40C33"/>
    <w:rsid w:val="00E54118"/>
    <w:rsid w:val="00E87BC5"/>
    <w:rsid w:val="00E910FC"/>
    <w:rsid w:val="00E956CE"/>
    <w:rsid w:val="00EA7DC2"/>
    <w:rsid w:val="00EC47C6"/>
    <w:rsid w:val="00EC5DBD"/>
    <w:rsid w:val="00EE045A"/>
    <w:rsid w:val="00EE6E87"/>
    <w:rsid w:val="00F01456"/>
    <w:rsid w:val="00F044C8"/>
    <w:rsid w:val="00F2441D"/>
    <w:rsid w:val="00F27CBF"/>
    <w:rsid w:val="00F572A2"/>
    <w:rsid w:val="00F631C6"/>
    <w:rsid w:val="00F721AA"/>
    <w:rsid w:val="00F8398D"/>
    <w:rsid w:val="00F921FB"/>
    <w:rsid w:val="00FD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5D8D5"/>
  <w15:docId w15:val="{6997F303-1512-433D-8079-FC32CEC2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Rechichi\Download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4CAD4-3ADB-4E6B-89B1-4BEBA842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</Template>
  <TotalTime>1565</TotalTime>
  <Pages>23</Pages>
  <Words>3166</Words>
  <Characters>18051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sumanthkumar raju suraparaju</cp:lastModifiedBy>
  <cp:revision>17</cp:revision>
  <cp:lastPrinted>2019-01-29T21:20:00Z</cp:lastPrinted>
  <dcterms:created xsi:type="dcterms:W3CDTF">2021-03-17T00:27:00Z</dcterms:created>
  <dcterms:modified xsi:type="dcterms:W3CDTF">2021-03-25T03:31:00Z</dcterms:modified>
</cp:coreProperties>
</file>